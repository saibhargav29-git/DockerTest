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DC5" w:rsidRDefault="00D07B2B">
      <w:pPr>
        <w:rPr>
          <w:sz w:val="28"/>
          <w:szCs w:val="28"/>
        </w:rPr>
      </w:pPr>
      <w:r w:rsidRPr="00D07B2B">
        <w:rPr>
          <w:sz w:val="40"/>
          <w:szCs w:val="40"/>
          <w:highlight w:val="green"/>
          <w:u w:val="single"/>
        </w:rPr>
        <w:t>Restarting JENKINS:</w:t>
      </w:r>
      <w:r>
        <w:rPr>
          <w:sz w:val="40"/>
          <w:szCs w:val="40"/>
        </w:rPr>
        <w:t xml:space="preserve"> </w:t>
      </w:r>
      <w:r w:rsidRPr="00D07B2B">
        <w:rPr>
          <w:sz w:val="28"/>
          <w:szCs w:val="28"/>
        </w:rPr>
        <w:t>whenever Jenkins master configuration</w:t>
      </w:r>
      <w:r>
        <w:rPr>
          <w:sz w:val="28"/>
          <w:szCs w:val="28"/>
        </w:rPr>
        <w:t>al</w:t>
      </w:r>
      <w:r w:rsidRPr="00D07B2B">
        <w:rPr>
          <w:sz w:val="28"/>
          <w:szCs w:val="28"/>
        </w:rPr>
        <w:t xml:space="preserve"> </w:t>
      </w:r>
      <w:r>
        <w:rPr>
          <w:sz w:val="28"/>
          <w:szCs w:val="28"/>
        </w:rPr>
        <w:t>changes occur then it is a prerequisite to restart JENKINS which was deployed in Apache Tomcat server.</w:t>
      </w:r>
    </w:p>
    <w:p w:rsidR="00D07B2B" w:rsidRDefault="00D07B2B">
      <w:r>
        <w:rPr>
          <w:sz w:val="28"/>
          <w:szCs w:val="28"/>
        </w:rPr>
        <w:t>What is ALPS:</w:t>
      </w:r>
      <w:r w:rsidRPr="00D07B2B">
        <w:rPr>
          <w:sz w:val="28"/>
          <w:szCs w:val="28"/>
        </w:rPr>
        <w:sym w:font="Wingdings" w:char="F0E0"/>
      </w:r>
      <w:r w:rsidRPr="00D07B2B">
        <w:t xml:space="preserve"> </w:t>
      </w:r>
      <w:r w:rsidRPr="00D07B2B">
        <w:rPr>
          <w:highlight w:val="darkCyan"/>
        </w:rPr>
        <w:t>ALPS is an acronym for “Application Level Provisioning System”. It is an internal tool that provides a single place to manage application metadata across all test levels and production. It is used for both Change Management (CM) and Operational tasks.</w:t>
      </w:r>
    </w:p>
    <w:p w:rsidR="00462160" w:rsidRPr="00767FAC" w:rsidRDefault="00462160">
      <w:pPr>
        <w:rPr>
          <w:sz w:val="24"/>
          <w:szCs w:val="24"/>
        </w:rPr>
      </w:pPr>
      <w:r w:rsidRPr="00767FAC">
        <w:rPr>
          <w:sz w:val="24"/>
          <w:szCs w:val="24"/>
        </w:rPr>
        <w:t xml:space="preserve">ALPS has two </w:t>
      </w:r>
      <w:r w:rsidR="00502807" w:rsidRPr="00767FAC">
        <w:rPr>
          <w:sz w:val="24"/>
          <w:szCs w:val="24"/>
        </w:rPr>
        <w:t>interface components</w:t>
      </w:r>
      <w:r w:rsidR="00767FAC">
        <w:rPr>
          <w:sz w:val="24"/>
          <w:szCs w:val="24"/>
        </w:rPr>
        <w:t xml:space="preserve"> :-</w:t>
      </w:r>
    </w:p>
    <w:p w:rsidR="00502807" w:rsidRPr="00767FAC" w:rsidRDefault="00502807" w:rsidP="00502807">
      <w:pPr>
        <w:pStyle w:val="ListParagraph"/>
        <w:numPr>
          <w:ilvl w:val="0"/>
          <w:numId w:val="3"/>
        </w:numPr>
        <w:rPr>
          <w:color w:val="002060"/>
          <w:sz w:val="28"/>
          <w:szCs w:val="28"/>
        </w:rPr>
      </w:pPr>
      <w:r w:rsidRPr="00767FAC">
        <w:rPr>
          <w:color w:val="002060"/>
          <w:sz w:val="28"/>
          <w:szCs w:val="28"/>
        </w:rPr>
        <w:t>Alps Editor(web ui)</w:t>
      </w:r>
    </w:p>
    <w:p w:rsidR="00502807" w:rsidRPr="00767FAC" w:rsidRDefault="00502807" w:rsidP="00502807">
      <w:pPr>
        <w:pStyle w:val="ListParagraph"/>
        <w:numPr>
          <w:ilvl w:val="0"/>
          <w:numId w:val="3"/>
        </w:numPr>
        <w:rPr>
          <w:color w:val="002060"/>
          <w:sz w:val="28"/>
          <w:szCs w:val="28"/>
        </w:rPr>
      </w:pPr>
      <w:r w:rsidRPr="00767FAC">
        <w:rPr>
          <w:color w:val="002060"/>
          <w:sz w:val="28"/>
          <w:szCs w:val="28"/>
        </w:rPr>
        <w:t>Alps Client(Command line)</w:t>
      </w:r>
    </w:p>
    <w:p w:rsidR="00D07B2B" w:rsidRDefault="00D07B2B">
      <w:pPr>
        <w:rPr>
          <w:sz w:val="28"/>
          <w:szCs w:val="28"/>
        </w:rPr>
      </w:pPr>
      <w:r>
        <w:rPr>
          <w:sz w:val="28"/>
          <w:szCs w:val="28"/>
        </w:rPr>
        <w:t>Here we are using ALPS tool for managing the hosted Jenkins service in Tomcat .</w:t>
      </w:r>
    </w:p>
    <w:p w:rsidR="00D07B2B" w:rsidRPr="00D07B2B" w:rsidRDefault="00D07B2B">
      <w:pPr>
        <w:rPr>
          <w:sz w:val="40"/>
          <w:szCs w:val="40"/>
        </w:rPr>
      </w:pPr>
      <w:r>
        <w:rPr>
          <w:sz w:val="28"/>
          <w:szCs w:val="28"/>
        </w:rPr>
        <w:t>The following steps are required to restart Tomcat where our Jenkins master runs</w:t>
      </w:r>
      <w:r w:rsidR="00767FAC">
        <w:rPr>
          <w:sz w:val="28"/>
          <w:szCs w:val="28"/>
        </w:rPr>
        <w:t>:</w:t>
      </w:r>
    </w:p>
    <w:p w:rsidR="00D07B2B" w:rsidRDefault="00406FA9">
      <w:pPr>
        <w:rPr>
          <w:sz w:val="24"/>
          <w:szCs w:val="24"/>
        </w:rPr>
      </w:pPr>
      <w:r>
        <w:rPr>
          <w:color w:val="00B050"/>
          <w:sz w:val="24"/>
          <w:szCs w:val="24"/>
        </w:rPr>
        <w:t>Step:1</w:t>
      </w:r>
      <w:r w:rsidR="00C523B5">
        <w:rPr>
          <w:sz w:val="24"/>
          <w:szCs w:val="24"/>
        </w:rPr>
        <w:t>—</w:t>
      </w:r>
      <w:r w:rsidR="00B74AEE">
        <w:rPr>
          <w:sz w:val="24"/>
          <w:szCs w:val="24"/>
        </w:rPr>
        <w:t xml:space="preserve">open </w:t>
      </w:r>
      <w:hyperlink r:id="rId8" w:history="1">
        <w:r w:rsidR="00B74AEE" w:rsidRPr="0053370F">
          <w:rPr>
            <w:rStyle w:val="Hyperlink"/>
            <w:sz w:val="24"/>
            <w:szCs w:val="24"/>
          </w:rPr>
          <w:t>home.fedex.com</w:t>
        </w:r>
      </w:hyperlink>
      <w:r w:rsidR="00B74AEE">
        <w:rPr>
          <w:sz w:val="24"/>
          <w:szCs w:val="24"/>
        </w:rPr>
        <w:t xml:space="preserve"> in browser and search with keyword “alps”.</w:t>
      </w:r>
    </w:p>
    <w:p w:rsidR="00B74AEE" w:rsidRPr="00462160" w:rsidRDefault="00B74AEE" w:rsidP="0046216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2160">
        <w:rPr>
          <w:sz w:val="24"/>
          <w:szCs w:val="24"/>
        </w:rPr>
        <w:t>Now in “alps” home page on right side please click on “</w:t>
      </w:r>
      <w:r w:rsidRPr="00462160">
        <w:rPr>
          <w:color w:val="0070C0"/>
          <w:sz w:val="24"/>
          <w:szCs w:val="24"/>
        </w:rPr>
        <w:t>Alps Editor</w:t>
      </w:r>
      <w:r w:rsidRPr="00462160">
        <w:rPr>
          <w:sz w:val="24"/>
          <w:szCs w:val="24"/>
        </w:rPr>
        <w:t>”</w:t>
      </w:r>
    </w:p>
    <w:p w:rsidR="00B74AEE" w:rsidRPr="00462160" w:rsidRDefault="00B74AEE" w:rsidP="0046216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2160">
        <w:rPr>
          <w:sz w:val="24"/>
          <w:szCs w:val="24"/>
        </w:rPr>
        <w:t>Select “</w:t>
      </w:r>
      <w:r w:rsidRPr="00462160">
        <w:rPr>
          <w:color w:val="0070C0"/>
          <w:sz w:val="24"/>
          <w:szCs w:val="24"/>
        </w:rPr>
        <w:t>Tomcat App server</w:t>
      </w:r>
      <w:r w:rsidRPr="00462160">
        <w:rPr>
          <w:sz w:val="24"/>
          <w:szCs w:val="24"/>
        </w:rPr>
        <w:t>” in the dropdown list</w:t>
      </w:r>
    </w:p>
    <w:p w:rsidR="00B74AEE" w:rsidRPr="00462160" w:rsidRDefault="00B74AEE" w:rsidP="00462160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 w:val="16"/>
          <w:szCs w:val="16"/>
        </w:rPr>
      </w:pPr>
      <w:r w:rsidRPr="00462160">
        <w:rPr>
          <w:sz w:val="24"/>
          <w:szCs w:val="24"/>
        </w:rPr>
        <w:t>Under “</w:t>
      </w:r>
      <w:r w:rsidRPr="00462160">
        <w:rPr>
          <w:rFonts w:ascii="Verdana" w:hAnsi="Verdana"/>
          <w:b/>
          <w:bCs/>
          <w:color w:val="545151"/>
          <w:sz w:val="16"/>
          <w:szCs w:val="16"/>
        </w:rPr>
        <w:t xml:space="preserve">View, Edit, or Clone Existing Config” </w:t>
      </w:r>
      <w:r w:rsidRPr="00462160">
        <w:rPr>
          <w:rFonts w:ascii="Verdana" w:hAnsi="Verdana"/>
          <w:b/>
          <w:bCs/>
          <w:sz w:val="16"/>
          <w:szCs w:val="16"/>
        </w:rPr>
        <w:t>choose Jenkins_master</w:t>
      </w:r>
    </w:p>
    <w:p w:rsidR="00462160" w:rsidRPr="00462160" w:rsidRDefault="00462160" w:rsidP="00462160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 w:val="16"/>
          <w:szCs w:val="16"/>
        </w:rPr>
      </w:pPr>
      <w:r w:rsidRPr="00462160">
        <w:rPr>
          <w:rFonts w:ascii="Verdana" w:hAnsi="Verdana"/>
          <w:bCs/>
          <w:sz w:val="20"/>
          <w:szCs w:val="20"/>
        </w:rPr>
        <w:t>Under</w:t>
      </w:r>
      <w:r>
        <w:rPr>
          <w:rFonts w:ascii="Verdana" w:hAnsi="Verdana"/>
          <w:bCs/>
          <w:sz w:val="16"/>
          <w:szCs w:val="16"/>
        </w:rPr>
        <w:t xml:space="preserve"> </w:t>
      </w:r>
      <w:r w:rsidR="00B74AEE" w:rsidRPr="00462160">
        <w:rPr>
          <w:rFonts w:ascii="Verdana" w:hAnsi="Verdana"/>
          <w:bCs/>
          <w:sz w:val="16"/>
          <w:szCs w:val="16"/>
        </w:rPr>
        <w:t>“</w:t>
      </w:r>
      <w:r w:rsidR="00B74AEE" w:rsidRPr="00462160">
        <w:rPr>
          <w:rFonts w:ascii="Arial" w:hAnsi="Arial" w:cs="Arial"/>
          <w:b/>
          <w:bCs/>
          <w:color w:val="282828"/>
          <w:sz w:val="16"/>
          <w:szCs w:val="16"/>
          <w:shd w:val="clear" w:color="auto" w:fill="D8D8D8"/>
        </w:rPr>
        <w:t>Version, Templates, and Release Information</w:t>
      </w:r>
      <w:r w:rsidR="00B74AEE" w:rsidRPr="00462160">
        <w:rPr>
          <w:rFonts w:ascii="Verdana" w:hAnsi="Verdana"/>
          <w:bCs/>
          <w:sz w:val="16"/>
          <w:szCs w:val="16"/>
        </w:rPr>
        <w:t xml:space="preserve">” </w:t>
      </w:r>
      <w:r w:rsidR="00B74AEE" w:rsidRPr="00462160">
        <w:rPr>
          <w:rFonts w:ascii="Verdana" w:hAnsi="Verdana"/>
          <w:b/>
          <w:bCs/>
          <w:sz w:val="16"/>
          <w:szCs w:val="16"/>
        </w:rPr>
        <w:t>choose</w:t>
      </w:r>
      <w:r w:rsidR="00767FAC">
        <w:rPr>
          <w:rFonts w:ascii="Verdana" w:hAnsi="Verdana"/>
          <w:b/>
          <w:bCs/>
          <w:sz w:val="16"/>
          <w:szCs w:val="16"/>
        </w:rPr>
        <w:t xml:space="preserve"> Version as ‘Active’ and click on ‘L</w:t>
      </w:r>
      <w:r>
        <w:rPr>
          <w:rFonts w:ascii="Verdana" w:hAnsi="Verdana"/>
          <w:b/>
          <w:bCs/>
          <w:sz w:val="16"/>
          <w:szCs w:val="16"/>
        </w:rPr>
        <w:t>oad</w:t>
      </w:r>
      <w:r w:rsidR="00767FAC">
        <w:rPr>
          <w:rFonts w:ascii="Verdana" w:hAnsi="Verdana"/>
          <w:b/>
          <w:bCs/>
          <w:sz w:val="16"/>
          <w:szCs w:val="16"/>
        </w:rPr>
        <w:t>’</w:t>
      </w:r>
    </w:p>
    <w:p w:rsidR="00B74AEE" w:rsidRDefault="00B74AEE">
      <w:pPr>
        <w:rPr>
          <w:rFonts w:ascii="Verdana" w:hAnsi="Verdana"/>
          <w:b/>
          <w:bCs/>
          <w:sz w:val="16"/>
          <w:szCs w:val="16"/>
        </w:rPr>
      </w:pPr>
      <w:r>
        <w:rPr>
          <w:rFonts w:ascii="Verdana" w:hAnsi="Verdana"/>
          <w:b/>
          <w:bCs/>
          <w:sz w:val="16"/>
          <w:szCs w:val="16"/>
        </w:rPr>
        <w:t xml:space="preserve"> </w:t>
      </w:r>
      <w:r>
        <w:rPr>
          <w:rFonts w:ascii="Verdana" w:hAnsi="Verdana"/>
          <w:b/>
          <w:bCs/>
          <w:noProof/>
          <w:sz w:val="16"/>
          <w:szCs w:val="16"/>
        </w:rPr>
        <w:drawing>
          <wp:inline distT="0" distB="0" distL="0" distR="0">
            <wp:extent cx="3181350" cy="1704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160" w:rsidRDefault="00462160" w:rsidP="004621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Once it is Loaded we can see the config section of JENKNIS, list of environments it is offering its services and the general settings etc….</w:t>
      </w:r>
    </w:p>
    <w:p w:rsidR="00502807" w:rsidRDefault="00502807" w:rsidP="004621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Make a note for the list of servers with respect to environment in which Jenkins is running.</w:t>
      </w:r>
    </w:p>
    <w:p w:rsidR="007D4BC6" w:rsidRDefault="00406FA9" w:rsidP="00502807">
      <w:pPr>
        <w:rPr>
          <w:sz w:val="24"/>
          <w:szCs w:val="24"/>
        </w:rPr>
      </w:pPr>
      <w:r>
        <w:rPr>
          <w:color w:val="00B050"/>
          <w:sz w:val="24"/>
          <w:szCs w:val="24"/>
        </w:rPr>
        <w:t>Step:2</w:t>
      </w:r>
      <w:r w:rsidR="00502807">
        <w:rPr>
          <w:sz w:val="24"/>
          <w:szCs w:val="24"/>
        </w:rPr>
        <w:t xml:space="preserve">—In Alps home page, on right side under </w:t>
      </w:r>
      <w:r w:rsidR="00502807" w:rsidRPr="00502807">
        <w:rPr>
          <w:sz w:val="24"/>
          <w:szCs w:val="24"/>
        </w:rPr>
        <w:sym w:font="Wingdings" w:char="F0E0"/>
      </w:r>
      <w:r w:rsidR="00502807">
        <w:rPr>
          <w:sz w:val="24"/>
          <w:szCs w:val="24"/>
        </w:rPr>
        <w:t xml:space="preserve">User Tools click </w:t>
      </w:r>
      <w:r w:rsidR="00502807" w:rsidRPr="00502807">
        <w:rPr>
          <w:sz w:val="24"/>
          <w:szCs w:val="24"/>
        </w:rPr>
        <w:sym w:font="Wingdings" w:char="F0E0"/>
      </w:r>
      <w:r w:rsidR="00502807">
        <w:rPr>
          <w:sz w:val="24"/>
          <w:szCs w:val="24"/>
        </w:rPr>
        <w:t xml:space="preserve"> “Download Alps v6 cl</w:t>
      </w:r>
      <w:r w:rsidR="007D4BC6">
        <w:rPr>
          <w:sz w:val="24"/>
          <w:szCs w:val="24"/>
        </w:rPr>
        <w:t>ient “ and save to local desktop</w:t>
      </w:r>
    </w:p>
    <w:p w:rsidR="007D4BC6" w:rsidRDefault="007D4BC6" w:rsidP="00502807">
      <w:pPr>
        <w:rPr>
          <w:sz w:val="24"/>
          <w:szCs w:val="24"/>
        </w:rPr>
      </w:pPr>
      <w:r>
        <w:rPr>
          <w:sz w:val="24"/>
          <w:szCs w:val="24"/>
        </w:rPr>
        <w:t>Alps tool can be run either in windows or Linux:-</w:t>
      </w:r>
    </w:p>
    <w:p w:rsidR="007D4BC6" w:rsidRPr="007D4BC6" w:rsidRDefault="007D4BC6" w:rsidP="007D4BC6">
      <w:pPr>
        <w:pStyle w:val="ListParagraph"/>
        <w:numPr>
          <w:ilvl w:val="0"/>
          <w:numId w:val="4"/>
        </w:numPr>
        <w:rPr>
          <w:color w:val="0070C0"/>
          <w:sz w:val="24"/>
          <w:szCs w:val="24"/>
        </w:rPr>
      </w:pPr>
      <w:r w:rsidRPr="007D4BC6">
        <w:rPr>
          <w:color w:val="0070C0"/>
          <w:sz w:val="24"/>
          <w:szCs w:val="24"/>
        </w:rPr>
        <w:lastRenderedPageBreak/>
        <w:t>Windows:</w:t>
      </w:r>
      <w:r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Run alpsClient batch file and give the respective commands</w:t>
      </w:r>
    </w:p>
    <w:p w:rsidR="00406FA9" w:rsidRPr="00406FA9" w:rsidRDefault="007D4BC6" w:rsidP="007D4BC6">
      <w:pPr>
        <w:pStyle w:val="ListParagraph"/>
        <w:numPr>
          <w:ilvl w:val="0"/>
          <w:numId w:val="4"/>
        </w:num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Linux:</w:t>
      </w:r>
      <w:r>
        <w:rPr>
          <w:sz w:val="24"/>
          <w:szCs w:val="24"/>
        </w:rPr>
        <w:t xml:space="preserve"> Using “Winscp” software </w:t>
      </w:r>
      <w:proofErr w:type="gramStart"/>
      <w:r>
        <w:rPr>
          <w:sz w:val="24"/>
          <w:szCs w:val="24"/>
        </w:rPr>
        <w:t>push</w:t>
      </w:r>
      <w:proofErr w:type="gramEnd"/>
      <w:r>
        <w:rPr>
          <w:sz w:val="24"/>
          <w:szCs w:val="24"/>
        </w:rPr>
        <w:t xml:space="preserve"> the Alps v6 client tool into </w:t>
      </w:r>
      <w:r w:rsidR="00406FA9">
        <w:rPr>
          <w:sz w:val="24"/>
          <w:szCs w:val="24"/>
        </w:rPr>
        <w:t xml:space="preserve">any server </w:t>
      </w:r>
    </w:p>
    <w:p w:rsidR="007D4BC6" w:rsidRPr="00406FA9" w:rsidRDefault="00406FA9" w:rsidP="00406FA9">
      <w:pPr>
        <w:pStyle w:val="ListParagraph"/>
        <w:rPr>
          <w:color w:val="0070C0"/>
          <w:sz w:val="24"/>
          <w:szCs w:val="24"/>
        </w:rPr>
      </w:pPr>
      <w:r>
        <w:rPr>
          <w:sz w:val="24"/>
          <w:szCs w:val="24"/>
        </w:rPr>
        <w:t>(i.e</w:t>
      </w:r>
      <w:proofErr w:type="gramStart"/>
      <w:r>
        <w:rPr>
          <w:sz w:val="24"/>
          <w:szCs w:val="24"/>
        </w:rPr>
        <w:t>-“</w:t>
      </w:r>
      <w:proofErr w:type="gramEnd"/>
      <w:r>
        <w:rPr>
          <w:sz w:val="24"/>
          <w:szCs w:val="24"/>
        </w:rPr>
        <w:t>uje30007.idev.fedex.com”)</w:t>
      </w:r>
    </w:p>
    <w:p w:rsidR="00406FA9" w:rsidRDefault="00406FA9" w:rsidP="00406FA9">
      <w:pPr>
        <w:pStyle w:val="ListParagraph"/>
        <w:rPr>
          <w:sz w:val="24"/>
          <w:szCs w:val="24"/>
        </w:rPr>
      </w:pPr>
    </w:p>
    <w:p w:rsidR="00406FA9" w:rsidRPr="00406FA9" w:rsidRDefault="00406FA9" w:rsidP="00406FA9">
      <w:pPr>
        <w:pStyle w:val="ListParagraph"/>
        <w:rPr>
          <w:color w:val="0070C0"/>
          <w:sz w:val="28"/>
          <w:szCs w:val="28"/>
        </w:rPr>
      </w:pPr>
      <w:r w:rsidRPr="00406FA9">
        <w:rPr>
          <w:color w:val="FFFFFF" w:themeColor="background1"/>
          <w:sz w:val="28"/>
          <w:szCs w:val="28"/>
          <w:highlight w:val="black"/>
        </w:rPr>
        <w:t>Running Alps tool through Linux</w:t>
      </w:r>
      <w:r>
        <w:rPr>
          <w:sz w:val="28"/>
          <w:szCs w:val="28"/>
        </w:rPr>
        <w:t>-------------</w:t>
      </w:r>
    </w:p>
    <w:p w:rsidR="00406FA9" w:rsidRPr="007D4BC6" w:rsidRDefault="00406FA9" w:rsidP="00406FA9">
      <w:pPr>
        <w:pStyle w:val="ListParagraph"/>
        <w:rPr>
          <w:color w:val="0070C0"/>
          <w:sz w:val="24"/>
          <w:szCs w:val="24"/>
        </w:rPr>
      </w:pPr>
    </w:p>
    <w:p w:rsidR="007D4BC6" w:rsidRDefault="00406FA9" w:rsidP="00502807">
      <w:pPr>
        <w:rPr>
          <w:sz w:val="24"/>
          <w:szCs w:val="24"/>
        </w:rPr>
      </w:pPr>
      <w:r>
        <w:rPr>
          <w:color w:val="00B050"/>
          <w:sz w:val="24"/>
          <w:szCs w:val="24"/>
        </w:rPr>
        <w:t>Step:3</w:t>
      </w:r>
      <w:r w:rsidR="007D4BC6">
        <w:rPr>
          <w:sz w:val="24"/>
          <w:szCs w:val="24"/>
        </w:rPr>
        <w:t xml:space="preserve">—Open and the change the path of Variables like </w:t>
      </w:r>
      <w:proofErr w:type="spellStart"/>
      <w:r w:rsidR="007D4BC6">
        <w:rPr>
          <w:sz w:val="24"/>
          <w:szCs w:val="24"/>
        </w:rPr>
        <w:t>jre_home</w:t>
      </w:r>
      <w:proofErr w:type="spellEnd"/>
      <w:r w:rsidR="007D4BC6">
        <w:rPr>
          <w:sz w:val="24"/>
          <w:szCs w:val="24"/>
        </w:rPr>
        <w:t>, jar in “</w:t>
      </w:r>
      <w:r w:rsidR="007D4BC6" w:rsidRPr="007D4BC6">
        <w:rPr>
          <w:color w:val="0070C0"/>
          <w:sz w:val="24"/>
          <w:szCs w:val="24"/>
        </w:rPr>
        <w:t>alpsClient</w:t>
      </w:r>
      <w:r w:rsidR="007D4BC6">
        <w:rPr>
          <w:sz w:val="24"/>
          <w:szCs w:val="24"/>
        </w:rPr>
        <w:t>” batch file present in Alps v6 client package with respect to the local setup</w:t>
      </w:r>
    </w:p>
    <w:p w:rsidR="00502807" w:rsidRDefault="00406FA9" w:rsidP="00502807">
      <w:pPr>
        <w:rPr>
          <w:sz w:val="24"/>
          <w:szCs w:val="24"/>
        </w:rPr>
      </w:pPr>
      <w:r>
        <w:rPr>
          <w:color w:val="00B050"/>
          <w:sz w:val="24"/>
          <w:szCs w:val="24"/>
        </w:rPr>
        <w:t>Step:4</w:t>
      </w:r>
      <w:r w:rsidR="007D4BC6">
        <w:rPr>
          <w:sz w:val="24"/>
          <w:szCs w:val="24"/>
        </w:rPr>
        <w:t xml:space="preserve">—Now </w:t>
      </w:r>
      <w:r>
        <w:rPr>
          <w:sz w:val="24"/>
          <w:szCs w:val="24"/>
        </w:rPr>
        <w:t xml:space="preserve">Open putty session with hostname as “uje30007.idev.fedex.com” and login with </w:t>
      </w:r>
      <w:proofErr w:type="spellStart"/>
      <w:r>
        <w:rPr>
          <w:sz w:val="24"/>
          <w:szCs w:val="24"/>
        </w:rPr>
        <w:t>giri</w:t>
      </w:r>
      <w:proofErr w:type="spellEnd"/>
      <w:r>
        <w:rPr>
          <w:sz w:val="24"/>
          <w:szCs w:val="24"/>
        </w:rPr>
        <w:t xml:space="preserve"> credentials</w:t>
      </w:r>
    </w:p>
    <w:p w:rsidR="00406FA9" w:rsidRPr="00A00469" w:rsidRDefault="00406FA9" w:rsidP="002E783D">
      <w:pPr>
        <w:rPr>
          <w:sz w:val="24"/>
          <w:szCs w:val="24"/>
        </w:rPr>
      </w:pPr>
      <w:r>
        <w:rPr>
          <w:color w:val="00B050"/>
          <w:sz w:val="24"/>
          <w:szCs w:val="24"/>
        </w:rPr>
        <w:t>Step:5</w:t>
      </w:r>
      <w:r>
        <w:rPr>
          <w:color w:val="000000" w:themeColor="text1"/>
          <w:sz w:val="24"/>
          <w:szCs w:val="24"/>
        </w:rPr>
        <w:t>—give ‘</w:t>
      </w:r>
      <w:r w:rsidRPr="00406FA9">
        <w:rPr>
          <w:color w:val="FFFFFF" w:themeColor="background1"/>
          <w:sz w:val="24"/>
          <w:szCs w:val="24"/>
          <w:highlight w:val="black"/>
        </w:rPr>
        <w:t>bash</w:t>
      </w:r>
      <w:r>
        <w:rPr>
          <w:color w:val="000000" w:themeColor="text1"/>
          <w:sz w:val="24"/>
          <w:szCs w:val="24"/>
        </w:rPr>
        <w:t xml:space="preserve">’ command and check for Alps package </w:t>
      </w:r>
      <w:proofErr w:type="gramStart"/>
      <w:r>
        <w:rPr>
          <w:color w:val="000000" w:themeColor="text1"/>
          <w:sz w:val="24"/>
          <w:szCs w:val="24"/>
        </w:rPr>
        <w:t>in  the</w:t>
      </w:r>
      <w:proofErr w:type="gramEnd"/>
      <w:r>
        <w:rPr>
          <w:color w:val="000000" w:themeColor="text1"/>
          <w:sz w:val="24"/>
          <w:szCs w:val="24"/>
        </w:rPr>
        <w:t xml:space="preserve"> list of files by giving ‘</w:t>
      </w:r>
      <w:r w:rsidRPr="00406FA9">
        <w:rPr>
          <w:color w:val="FFFFFF" w:themeColor="background1"/>
          <w:sz w:val="24"/>
          <w:szCs w:val="24"/>
          <w:highlight w:val="black"/>
        </w:rPr>
        <w:t>ls –ltr’</w:t>
      </w:r>
      <w:r w:rsidR="002E783D">
        <w:rPr>
          <w:sz w:val="24"/>
          <w:szCs w:val="24"/>
        </w:rPr>
        <w:t xml:space="preserve"> command, then go to directory AlpsClient-6.0.0 by giving </w:t>
      </w:r>
      <w:r w:rsidR="002E783D" w:rsidRPr="002E783D">
        <w:rPr>
          <w:color w:val="FFFFFF" w:themeColor="background1"/>
          <w:sz w:val="24"/>
          <w:szCs w:val="24"/>
          <w:highlight w:val="black"/>
        </w:rPr>
        <w:t>cd AlpsClient-6.0.0</w:t>
      </w:r>
      <w:r w:rsidR="00A00469">
        <w:rPr>
          <w:sz w:val="24"/>
          <w:szCs w:val="24"/>
        </w:rPr>
        <w:t xml:space="preserve"> and then run alpsclient.sh by giving ‘ </w:t>
      </w:r>
      <w:r w:rsidR="00A00469" w:rsidRPr="00A00469">
        <w:rPr>
          <w:color w:val="FFFFFF" w:themeColor="background1"/>
          <w:sz w:val="24"/>
          <w:szCs w:val="24"/>
          <w:highlight w:val="black"/>
        </w:rPr>
        <w:t>./alpsclient.sh’</w:t>
      </w:r>
    </w:p>
    <w:p w:rsidR="002E783D" w:rsidRDefault="002E783D" w:rsidP="002E783D">
      <w:pPr>
        <w:rPr>
          <w:sz w:val="24"/>
          <w:szCs w:val="24"/>
        </w:rPr>
      </w:pPr>
      <w:r>
        <w:rPr>
          <w:sz w:val="24"/>
          <w:szCs w:val="24"/>
        </w:rPr>
        <w:t xml:space="preserve">It looks like as below </w:t>
      </w:r>
    </w:p>
    <w:p w:rsidR="002E783D" w:rsidRDefault="002E783D" w:rsidP="002E783D">
      <w:r>
        <w:t>bash-3.2$ pwd</w:t>
      </w:r>
    </w:p>
    <w:p w:rsidR="002E783D" w:rsidRDefault="002E783D" w:rsidP="002E783D">
      <w:r>
        <w:t>/home/f987303/AlpsClient-6.0.0</w:t>
      </w:r>
    </w:p>
    <w:p w:rsidR="002E783D" w:rsidRDefault="002E783D" w:rsidP="002E783D">
      <w:r>
        <w:t>bash-3.2$ ls -ltr</w:t>
      </w:r>
    </w:p>
    <w:p w:rsidR="002E783D" w:rsidRDefault="002E783D" w:rsidP="002E783D">
      <w:r>
        <w:t>total 705</w:t>
      </w:r>
    </w:p>
    <w:p w:rsidR="002E783D" w:rsidRDefault="002E783D" w:rsidP="002E783D">
      <w:r>
        <w:t>drwxr-xr-x 2 f987303 fdxusers    549 Apr  4  2017 lib</w:t>
      </w:r>
    </w:p>
    <w:p w:rsidR="002E783D" w:rsidRDefault="002E783D" w:rsidP="002E783D">
      <w:r>
        <w:t>-rwxr-xr-x 1 f987303 fdxusers    182 Apr  4  2017 sudhakar.txt</w:t>
      </w:r>
    </w:p>
    <w:p w:rsidR="002E783D" w:rsidRDefault="002E783D" w:rsidP="002E783D">
      <w:r>
        <w:t>-rwxr-xr-x 1 f987303 fdxusers    183 Apr  4  2017 Karthik_bounce.txt</w:t>
      </w:r>
    </w:p>
    <w:p w:rsidR="002E783D" w:rsidRDefault="002E783D" w:rsidP="002E783D">
      <w:r>
        <w:t>-rwxr-xr-x 1 f987303 fdxusers    172 Apr  4  2017 ratc_bouncetest.txt</w:t>
      </w:r>
    </w:p>
    <w:p w:rsidR="002E783D" w:rsidRDefault="002E783D" w:rsidP="002E783D">
      <w:r>
        <w:t xml:space="preserve">-rwxr-xr-x 1 f987303 fdxusers    133 </w:t>
      </w:r>
      <w:proofErr w:type="gramStart"/>
      <w:r>
        <w:t>Apr  4</w:t>
      </w:r>
      <w:proofErr w:type="gramEnd"/>
      <w:r>
        <w:t>  2017 alpsClient.sh</w:t>
      </w:r>
    </w:p>
    <w:p w:rsidR="002E783D" w:rsidRDefault="002E783D" w:rsidP="002E783D">
      <w:r>
        <w:t xml:space="preserve">-rwxr-xr-x 1 f987303 fdxusers    345 </w:t>
      </w:r>
      <w:proofErr w:type="gramStart"/>
      <w:r>
        <w:t>Apr  4</w:t>
      </w:r>
      <w:proofErr w:type="gramEnd"/>
      <w:r>
        <w:t>  2017 alps.txt</w:t>
      </w:r>
    </w:p>
    <w:p w:rsidR="002E783D" w:rsidRDefault="002E783D" w:rsidP="002E783D">
      <w:r>
        <w:t xml:space="preserve">-rwxr-xr-x 1 f987303 fdxusers   1327 </w:t>
      </w:r>
      <w:proofErr w:type="gramStart"/>
      <w:r>
        <w:t>Apr  4</w:t>
      </w:r>
      <w:proofErr w:type="gramEnd"/>
      <w:r>
        <w:t>  2017 log4j.xml</w:t>
      </w:r>
    </w:p>
    <w:p w:rsidR="002E783D" w:rsidRDefault="002E783D" w:rsidP="002E783D">
      <w:r>
        <w:t xml:space="preserve">-rwxr-xr-x 1 f987303 fdxusers    320 </w:t>
      </w:r>
      <w:proofErr w:type="gramStart"/>
      <w:r>
        <w:t>Apr  4</w:t>
      </w:r>
      <w:proofErr w:type="gramEnd"/>
      <w:r>
        <w:t>  2017 alps.client.properties</w:t>
      </w:r>
    </w:p>
    <w:p w:rsidR="002E783D" w:rsidRDefault="002E783D" w:rsidP="002E783D">
      <w:r>
        <w:t xml:space="preserve">-rwxr-xr-x 1 f987303 fdxusers    170 </w:t>
      </w:r>
      <w:proofErr w:type="gramStart"/>
      <w:r>
        <w:t>Apr  4</w:t>
      </w:r>
      <w:proofErr w:type="gramEnd"/>
      <w:r>
        <w:t>  2017 fp.properties</w:t>
      </w:r>
    </w:p>
    <w:p w:rsidR="002E783D" w:rsidRDefault="002E783D" w:rsidP="002E783D">
      <w:r>
        <w:t xml:space="preserve">drwxr-xr-x 3 f987303 fdxusers     24 </w:t>
      </w:r>
      <w:proofErr w:type="gramStart"/>
      <w:r>
        <w:t>Apr  4</w:t>
      </w:r>
      <w:proofErr w:type="gramEnd"/>
      <w:r>
        <w:t>  2017 data</w:t>
      </w:r>
    </w:p>
    <w:p w:rsidR="002E783D" w:rsidRDefault="002E783D" w:rsidP="002E783D">
      <w:r>
        <w:t xml:space="preserve">-rw-r--r-- 1 f987303 fdxusers    127 </w:t>
      </w:r>
      <w:proofErr w:type="gramStart"/>
      <w:r>
        <w:t>Apr  4</w:t>
      </w:r>
      <w:proofErr w:type="gramEnd"/>
      <w:r>
        <w:t>  2017 buildProject.properties</w:t>
      </w:r>
    </w:p>
    <w:p w:rsidR="002E783D" w:rsidRDefault="002E783D" w:rsidP="002E783D">
      <w:r>
        <w:t>-rwxr-xr-x 1 f987303 fdxusers 109763 Apr  4  2017 AlpsClient.jar</w:t>
      </w:r>
    </w:p>
    <w:p w:rsidR="002E783D" w:rsidRDefault="002E783D" w:rsidP="002E783D">
      <w:r>
        <w:t>-rwxr-xr-x 1 f987303 fdxusers    118 Apr  4  2017 alpsClient.bat</w:t>
      </w:r>
    </w:p>
    <w:p w:rsidR="002E783D" w:rsidRDefault="002E783D" w:rsidP="002E783D">
      <w:r>
        <w:lastRenderedPageBreak/>
        <w:t xml:space="preserve">-rw-r--r-- 1 f987303 fdxusers   5548 Apr </w:t>
      </w:r>
      <w:proofErr w:type="gramStart"/>
      <w:r>
        <w:t>18  2017</w:t>
      </w:r>
      <w:proofErr w:type="gramEnd"/>
      <w:r>
        <w:t xml:space="preserve"> index.html.1</w:t>
      </w:r>
    </w:p>
    <w:p w:rsidR="002E783D" w:rsidRDefault="002E783D" w:rsidP="002E783D">
      <w:r>
        <w:t xml:space="preserve">-rw-r--r-- 1 f987303 fdxusers   5548 Apr </w:t>
      </w:r>
      <w:proofErr w:type="gramStart"/>
      <w:r>
        <w:t>18  2017</w:t>
      </w:r>
      <w:proofErr w:type="gramEnd"/>
      <w:r>
        <w:t xml:space="preserve"> index.html</w:t>
      </w:r>
    </w:p>
    <w:p w:rsidR="002E783D" w:rsidRDefault="002E783D" w:rsidP="002E783D">
      <w:r>
        <w:t xml:space="preserve">-rw-r--r-- 1 f987303 fdxusers    477 Apr </w:t>
      </w:r>
      <w:proofErr w:type="gramStart"/>
      <w:r>
        <w:t>19  2017</w:t>
      </w:r>
      <w:proofErr w:type="gramEnd"/>
      <w:r>
        <w:t xml:space="preserve"> wget-log</w:t>
      </w:r>
    </w:p>
    <w:p w:rsidR="002E783D" w:rsidRDefault="002E783D" w:rsidP="002E783D">
      <w:r>
        <w:t>bash-3.2$  ./alpsClient.sh</w:t>
      </w:r>
    </w:p>
    <w:p w:rsidR="002E783D" w:rsidRDefault="002E783D" w:rsidP="002E783D">
      <w:r>
        <w:t xml:space="preserve">Connecting to ALPS service : </w:t>
      </w:r>
      <w:hyperlink r:id="rId10" w:history="1">
        <w:r>
          <w:rPr>
            <w:rStyle w:val="Hyperlink"/>
          </w:rPr>
          <w:t>http://pjb08041.sac.fedex.com:7878/AlpsService/service.v1.wsdl</w:t>
        </w:r>
      </w:hyperlink>
    </w:p>
    <w:p w:rsidR="002E783D" w:rsidRDefault="002E783D" w:rsidP="002E783D">
      <w:r>
        <w:t>Server supports this client version &lt;6.0.0&gt;</w:t>
      </w:r>
    </w:p>
    <w:p w:rsidR="002E783D" w:rsidRDefault="002E783D" w:rsidP="002E783D">
      <w:r>
        <w:t>Enter value for username:</w:t>
      </w:r>
    </w:p>
    <w:p w:rsidR="002E783D" w:rsidRDefault="002E783D" w:rsidP="002E783D">
      <w:r>
        <w:t>987303</w:t>
      </w:r>
    </w:p>
    <w:p w:rsidR="002E783D" w:rsidRDefault="002E783D" w:rsidP="002E783D">
      <w:r>
        <w:t>global argument 'username' set with value '987303'</w:t>
      </w:r>
    </w:p>
    <w:p w:rsidR="002E783D" w:rsidRDefault="002E783D" w:rsidP="002E783D">
      <w:r>
        <w:t xml:space="preserve">Enter value for password: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:rsidR="002E783D" w:rsidRDefault="002E783D" w:rsidP="002E783D">
      <w:r>
        <w:t>global argument 'password' set</w:t>
      </w:r>
    </w:p>
    <w:p w:rsidR="002E783D" w:rsidRDefault="002E783D" w:rsidP="002E783D">
      <w:r>
        <w:t>Enter value for provisioner:</w:t>
      </w:r>
    </w:p>
    <w:p w:rsidR="002E783D" w:rsidRDefault="002E783D" w:rsidP="002E783D">
      <w:r>
        <w:t>Tomcat</w:t>
      </w:r>
    </w:p>
    <w:p w:rsidR="002E783D" w:rsidRDefault="002E783D" w:rsidP="002E783D">
      <w:r>
        <w:t xml:space="preserve">Connecting to ALPS service : </w:t>
      </w:r>
      <w:hyperlink r:id="rId11" w:history="1">
        <w:r>
          <w:rPr>
            <w:rStyle w:val="Hyperlink"/>
          </w:rPr>
          <w:t>http://pjb08041.sac.fedex.com:7878/AlpsService/service.v1.wsdl</w:t>
        </w:r>
      </w:hyperlink>
    </w:p>
    <w:p w:rsidR="002E783D" w:rsidRDefault="002E783D" w:rsidP="002E783D">
      <w:r>
        <w:t>Commands retrieved successfully</w:t>
      </w:r>
    </w:p>
    <w:p w:rsidR="002E783D" w:rsidRDefault="002E783D" w:rsidP="002E783D">
      <w:r>
        <w:t>Commands have been added to the client</w:t>
      </w:r>
    </w:p>
    <w:p w:rsidR="002E783D" w:rsidRDefault="002E783D" w:rsidP="002E783D">
      <w:r>
        <w:t>global argument 'provisioner' set with value 'Tomcat'</w:t>
      </w:r>
    </w:p>
    <w:p w:rsidR="002E783D" w:rsidRDefault="002E783D" w:rsidP="002E783D">
      <w:r>
        <w:t>alps(987303|Tomcat|&lt;level&gt;|&lt;target&gt;)&gt;level L1</w:t>
      </w:r>
    </w:p>
    <w:p w:rsidR="002E783D" w:rsidRDefault="002E783D" w:rsidP="002E783D">
      <w:r>
        <w:t>global argument 'level' set with value 'L1'</w:t>
      </w:r>
    </w:p>
    <w:p w:rsidR="002E783D" w:rsidRDefault="002E783D" w:rsidP="002E783D">
      <w:r>
        <w:t xml:space="preserve">alps(987303|Tomcat|L1|&lt;target&gt;)&gt;target </w:t>
      </w:r>
      <w:proofErr w:type="spellStart"/>
      <w:r>
        <w:t>jenkins_masters</w:t>
      </w:r>
      <w:proofErr w:type="spellEnd"/>
    </w:p>
    <w:p w:rsidR="002E783D" w:rsidRDefault="002E783D" w:rsidP="002E783D">
      <w:r>
        <w:t>global argument 'target' set with value '</w:t>
      </w:r>
      <w:proofErr w:type="spellStart"/>
      <w:r>
        <w:t>jenkins_masters</w:t>
      </w:r>
      <w:proofErr w:type="spellEnd"/>
      <w:r>
        <w:t>'</w:t>
      </w:r>
    </w:p>
    <w:p w:rsidR="002E783D" w:rsidRDefault="002E783D" w:rsidP="002E783D">
      <w:r>
        <w:t>alps(987303|Tomcat|L1|jenkins_masters)&gt;info</w:t>
      </w:r>
    </w:p>
    <w:p w:rsidR="002E783D" w:rsidRDefault="002E783D" w:rsidP="002E783D">
      <w:r>
        <w:t xml:space="preserve">Enter value for </w:t>
      </w:r>
      <w:proofErr w:type="spellStart"/>
      <w:r>
        <w:t>targetServer</w:t>
      </w:r>
      <w:proofErr w:type="spellEnd"/>
      <w:r>
        <w:t xml:space="preserve"> (i.e. target server(s)):</w:t>
      </w:r>
    </w:p>
    <w:p w:rsidR="002E783D" w:rsidRDefault="002E783D" w:rsidP="002E783D">
      <w:r>
        <w:t>all</w:t>
      </w:r>
    </w:p>
    <w:p w:rsidR="002E783D" w:rsidRDefault="002E783D" w:rsidP="002E783D">
      <w:r>
        <w:t xml:space="preserve">Connecting to ALPS service : </w:t>
      </w:r>
      <w:hyperlink r:id="rId12" w:history="1">
        <w:r>
          <w:rPr>
            <w:rStyle w:val="Hyperlink"/>
          </w:rPr>
          <w:t>http://pjb08041.sac.fedex.com:7878/AlpsService/service.v1.wsdl</w:t>
        </w:r>
      </w:hyperlink>
    </w:p>
    <w:p w:rsidR="002E783D" w:rsidRDefault="002E783D" w:rsidP="002E783D"/>
    <w:p w:rsidR="002E783D" w:rsidRPr="00184431" w:rsidRDefault="002E783D" w:rsidP="002E783D">
      <w:pPr>
        <w:rPr>
          <w:color w:val="FFFFFF" w:themeColor="background1"/>
          <w:highlight w:val="black"/>
        </w:rPr>
      </w:pPr>
      <w:r w:rsidRPr="00184431">
        <w:rPr>
          <w:color w:val="FFFFFF" w:themeColor="background1"/>
          <w:highlight w:val="black"/>
        </w:rPr>
        <w:t>c0002969.test.cloud.fedex.com:</w:t>
      </w:r>
      <w:proofErr w:type="gramStart"/>
      <w:r w:rsidRPr="00184431">
        <w:rPr>
          <w:color w:val="FFFFFF" w:themeColor="background1"/>
          <w:highlight w:val="black"/>
        </w:rPr>
        <w:t>8080:RUNNING</w:t>
      </w:r>
      <w:proofErr w:type="gramEnd"/>
    </w:p>
    <w:p w:rsidR="002E783D" w:rsidRPr="00184431" w:rsidRDefault="002E783D" w:rsidP="002E783D">
      <w:pPr>
        <w:rPr>
          <w:color w:val="FFFFFF" w:themeColor="background1"/>
        </w:rPr>
      </w:pPr>
      <w:r w:rsidRPr="00184431">
        <w:rPr>
          <w:color w:val="FFFFFF" w:themeColor="background1"/>
          <w:highlight w:val="black"/>
        </w:rPr>
        <w:t>c0002968.test.cloud.fedex.com:</w:t>
      </w:r>
      <w:proofErr w:type="gramStart"/>
      <w:r w:rsidRPr="00184431">
        <w:rPr>
          <w:color w:val="FFFFFF" w:themeColor="background1"/>
          <w:highlight w:val="black"/>
        </w:rPr>
        <w:t>8080:RUNNING</w:t>
      </w:r>
      <w:bookmarkStart w:id="0" w:name="_GoBack"/>
      <w:bookmarkEnd w:id="0"/>
      <w:proofErr w:type="gramEnd"/>
    </w:p>
    <w:p w:rsidR="0060467B" w:rsidRDefault="0060467B" w:rsidP="002E783D">
      <w:pPr>
        <w:rPr>
          <w:color w:val="0070C0"/>
        </w:rPr>
      </w:pPr>
    </w:p>
    <w:p w:rsidR="0060467B" w:rsidRDefault="0060467B" w:rsidP="002E783D">
      <w:pPr>
        <w:rPr>
          <w:color w:val="0070C0"/>
        </w:rPr>
      </w:pPr>
    </w:p>
    <w:p w:rsidR="0060467B" w:rsidRDefault="0060467B" w:rsidP="002E783D">
      <w:pPr>
        <w:rPr>
          <w:color w:val="0070C0"/>
        </w:rPr>
      </w:pPr>
    </w:p>
    <w:p w:rsidR="002E783D" w:rsidRPr="00184431" w:rsidRDefault="00184431" w:rsidP="002E783D">
      <w:pPr>
        <w:rPr>
          <w:color w:val="0070C0"/>
        </w:rPr>
      </w:pPr>
      <w:r w:rsidRPr="00184431">
        <w:rPr>
          <w:color w:val="0070C0"/>
        </w:rPr>
        <w:t>(these are two servers in which dev-test Jenkins is running i.e…L1)</w:t>
      </w:r>
    </w:p>
    <w:p w:rsidR="002E783D" w:rsidRDefault="002E783D" w:rsidP="002E783D">
      <w:pPr>
        <w:spacing w:after="100" w:afterAutospacing="1"/>
      </w:pPr>
      <w:r>
        <w:t>alps(987303|Tomcat|L1|jenkins_masters)&gt;</w:t>
      </w:r>
    </w:p>
    <w:p w:rsidR="00030F0B" w:rsidRDefault="002E783D" w:rsidP="002E783D">
      <w:pPr>
        <w:spacing w:after="100" w:afterAutospacing="1"/>
      </w:pPr>
      <w:r>
        <w:t xml:space="preserve">Here </w:t>
      </w:r>
    </w:p>
    <w:p w:rsidR="002E783D" w:rsidRPr="00030F0B" w:rsidRDefault="00030F0B" w:rsidP="00030F0B">
      <w:pPr>
        <w:spacing w:after="100" w:afterAutospacing="1"/>
        <w:rPr>
          <w:color w:val="00B0F0"/>
        </w:rPr>
      </w:pPr>
      <w:r>
        <w:t xml:space="preserve">         </w:t>
      </w:r>
      <w:r w:rsidR="002E783D">
        <w:t xml:space="preserve">The value of provisioner will be our Jenkins hosted server called </w:t>
      </w:r>
      <w:r w:rsidR="002E783D" w:rsidRPr="00030F0B">
        <w:rPr>
          <w:color w:val="00B0F0"/>
        </w:rPr>
        <w:t>“Tomcat”</w:t>
      </w:r>
    </w:p>
    <w:p w:rsidR="002E783D" w:rsidRDefault="00184431" w:rsidP="002E783D">
      <w:pPr>
        <w:spacing w:after="100" w:afterAutospacing="1"/>
      </w:pPr>
      <w:r>
        <w:t xml:space="preserve">         </w:t>
      </w:r>
      <w:r w:rsidR="002E783D">
        <w:t xml:space="preserve">The level--- here we have to give either </w:t>
      </w:r>
      <w:r>
        <w:t>L1, L4, L4PROD in which we want to restart</w:t>
      </w:r>
    </w:p>
    <w:p w:rsidR="00030F0B" w:rsidRDefault="00030F0B" w:rsidP="002E783D">
      <w:pPr>
        <w:spacing w:after="100" w:afterAutospacing="1"/>
      </w:pPr>
      <w:r>
        <w:t xml:space="preserve">         The Target should be either Jenkins(contains Jenkins legacy i.e test jenkins) or                  jenkins_master(contains dev-test and prod)</w:t>
      </w:r>
    </w:p>
    <w:p w:rsidR="00184431" w:rsidRDefault="00030F0B" w:rsidP="002E783D">
      <w:pPr>
        <w:spacing w:after="100" w:afterAutospacing="1"/>
        <w:rPr>
          <w:sz w:val="24"/>
          <w:szCs w:val="24"/>
        </w:rPr>
      </w:pPr>
      <w:r>
        <w:rPr>
          <w:color w:val="00B050"/>
          <w:sz w:val="24"/>
          <w:szCs w:val="24"/>
        </w:rPr>
        <w:t>Step:6</w:t>
      </w:r>
      <w:r>
        <w:rPr>
          <w:sz w:val="24"/>
          <w:szCs w:val="24"/>
        </w:rPr>
        <w:t xml:space="preserve">—give “stop” command to </w:t>
      </w:r>
      <w:proofErr w:type="spellStart"/>
      <w:r>
        <w:rPr>
          <w:sz w:val="24"/>
          <w:szCs w:val="24"/>
        </w:rPr>
        <w:t>shutdown</w:t>
      </w:r>
      <w:proofErr w:type="spellEnd"/>
      <w:r>
        <w:rPr>
          <w:sz w:val="24"/>
          <w:szCs w:val="24"/>
        </w:rPr>
        <w:t xml:space="preserve"> the servers and then check status with command “info”</w:t>
      </w:r>
    </w:p>
    <w:p w:rsidR="00030F0B" w:rsidRPr="00184431" w:rsidRDefault="00030F0B" w:rsidP="00030F0B">
      <w:pPr>
        <w:rPr>
          <w:color w:val="FFFFFF" w:themeColor="background1"/>
          <w:highlight w:val="black"/>
        </w:rPr>
      </w:pPr>
      <w:r w:rsidRPr="00184431">
        <w:rPr>
          <w:color w:val="FFFFFF" w:themeColor="background1"/>
          <w:highlight w:val="black"/>
        </w:rPr>
        <w:t>c0002969.test.cl</w:t>
      </w:r>
      <w:r>
        <w:rPr>
          <w:color w:val="FFFFFF" w:themeColor="background1"/>
          <w:highlight w:val="black"/>
        </w:rPr>
        <w:t>oud.fedex.com:</w:t>
      </w:r>
      <w:proofErr w:type="gramStart"/>
      <w:r>
        <w:rPr>
          <w:color w:val="FFFFFF" w:themeColor="background1"/>
          <w:highlight w:val="black"/>
        </w:rPr>
        <w:t>8080:SHUTDOWN</w:t>
      </w:r>
      <w:proofErr w:type="gramEnd"/>
    </w:p>
    <w:p w:rsidR="00030F0B" w:rsidRDefault="00030F0B" w:rsidP="00030F0B">
      <w:pPr>
        <w:rPr>
          <w:color w:val="FFFFFF" w:themeColor="background1"/>
        </w:rPr>
      </w:pPr>
      <w:r w:rsidRPr="00184431">
        <w:rPr>
          <w:color w:val="FFFFFF" w:themeColor="background1"/>
          <w:highlight w:val="black"/>
        </w:rPr>
        <w:t>c0002968.t</w:t>
      </w:r>
      <w:r>
        <w:rPr>
          <w:color w:val="FFFFFF" w:themeColor="background1"/>
          <w:highlight w:val="black"/>
        </w:rPr>
        <w:t>est.cloud.fedex.com:</w:t>
      </w:r>
      <w:proofErr w:type="gramStart"/>
      <w:r>
        <w:rPr>
          <w:color w:val="FFFFFF" w:themeColor="background1"/>
          <w:highlight w:val="black"/>
        </w:rPr>
        <w:t>8080:SHUTDOWN</w:t>
      </w:r>
      <w:proofErr w:type="gramEnd"/>
    </w:p>
    <w:p w:rsidR="00030F0B" w:rsidRPr="00184431" w:rsidRDefault="00030F0B" w:rsidP="00030F0B">
      <w:pPr>
        <w:rPr>
          <w:color w:val="FFFFFF" w:themeColor="background1"/>
        </w:rPr>
      </w:pPr>
    </w:p>
    <w:p w:rsidR="002E783D" w:rsidRDefault="00030F0B" w:rsidP="00030F0B">
      <w:pPr>
        <w:spacing w:after="100" w:afterAutospacing="1"/>
        <w:rPr>
          <w:sz w:val="24"/>
          <w:szCs w:val="24"/>
        </w:rPr>
      </w:pPr>
      <w:r>
        <w:rPr>
          <w:color w:val="00B050"/>
          <w:sz w:val="24"/>
          <w:szCs w:val="24"/>
        </w:rPr>
        <w:t>Step:7</w:t>
      </w:r>
      <w:r>
        <w:rPr>
          <w:sz w:val="24"/>
          <w:szCs w:val="24"/>
        </w:rPr>
        <w:t>—give “start” command to start the servers again</w:t>
      </w:r>
    </w:p>
    <w:p w:rsidR="00030F0B" w:rsidRDefault="00030F0B" w:rsidP="00030F0B">
      <w:pPr>
        <w:spacing w:after="100" w:afterAutospacing="1"/>
        <w:rPr>
          <w:sz w:val="24"/>
          <w:szCs w:val="24"/>
        </w:rPr>
      </w:pPr>
      <w:r>
        <w:rPr>
          <w:color w:val="00B050"/>
          <w:sz w:val="24"/>
          <w:szCs w:val="24"/>
        </w:rPr>
        <w:t>Step:8</w:t>
      </w:r>
      <w:r w:rsidR="00A00469">
        <w:rPr>
          <w:sz w:val="24"/>
          <w:szCs w:val="24"/>
        </w:rPr>
        <w:t>—so now Jenkins will be restarted</w:t>
      </w:r>
    </w:p>
    <w:p w:rsidR="00D77FA9" w:rsidRDefault="00D77FA9" w:rsidP="00030F0B">
      <w:pPr>
        <w:spacing w:after="100" w:afterAutospacing="1"/>
        <w:rPr>
          <w:sz w:val="24"/>
          <w:szCs w:val="24"/>
        </w:rPr>
      </w:pPr>
    </w:p>
    <w:p w:rsidR="00D77FA9" w:rsidRDefault="00D77FA9" w:rsidP="00030F0B">
      <w:pPr>
        <w:spacing w:after="100" w:afterAutospacing="1"/>
        <w:rPr>
          <w:sz w:val="24"/>
          <w:szCs w:val="24"/>
        </w:rPr>
      </w:pPr>
    </w:p>
    <w:p w:rsidR="00D77FA9" w:rsidRDefault="00D77FA9" w:rsidP="00030F0B">
      <w:pPr>
        <w:spacing w:after="100" w:afterAutospacing="1"/>
        <w:rPr>
          <w:sz w:val="24"/>
          <w:szCs w:val="24"/>
        </w:rPr>
      </w:pPr>
    </w:p>
    <w:p w:rsidR="00D77FA9" w:rsidRDefault="00D77FA9" w:rsidP="00D77FA9">
      <w:pPr>
        <w:spacing w:after="100" w:afterAutospacing="1"/>
      </w:pPr>
    </w:p>
    <w:p w:rsidR="00D77FA9" w:rsidRDefault="00D77FA9" w:rsidP="00D77FA9">
      <w:pPr>
        <w:spacing w:after="100" w:afterAutospacing="1"/>
      </w:pPr>
    </w:p>
    <w:p w:rsidR="00D77FA9" w:rsidRDefault="00D77FA9" w:rsidP="00D77FA9">
      <w:pPr>
        <w:spacing w:after="100" w:afterAutospacing="1"/>
      </w:pPr>
    </w:p>
    <w:p w:rsidR="00D77FA9" w:rsidRPr="00030F0B" w:rsidRDefault="00D77FA9" w:rsidP="00D77FA9">
      <w:pPr>
        <w:spacing w:after="100" w:afterAutospacing="1"/>
      </w:pPr>
    </w:p>
    <w:sectPr w:rsidR="00D77FA9" w:rsidRPr="00030F0B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7FA9" w:rsidRDefault="00D77FA9" w:rsidP="00D77FA9">
      <w:pPr>
        <w:spacing w:after="0" w:line="240" w:lineRule="auto"/>
      </w:pPr>
      <w:r>
        <w:separator/>
      </w:r>
    </w:p>
  </w:endnote>
  <w:endnote w:type="continuationSeparator" w:id="0">
    <w:p w:rsidR="00D77FA9" w:rsidRDefault="00D77FA9" w:rsidP="00D77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7FA9" w:rsidRDefault="0060467B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194310</wp:posOffset>
              </wp:positionH>
              <wp:positionV relativeFrom="page">
                <wp:posOffset>432435</wp:posOffset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895CC61" id="Rectangle 452" o:spid="_x0000_s1026" style="position:absolute;margin-left:15.3pt;margin-top:34.05pt;width:579.9pt;height:750.3pt;z-index:251659264;visibility:visible;mso-wrap-style:square;mso-width-percent:95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" filled="f" strokecolor="#747070 [1614]" strokeweight="1.25pt">
              <w10:wrap anchorx="page" anchory="page"/>
            </v:rect>
          </w:pict>
        </mc:Fallback>
      </mc:AlternateContent>
    </w:r>
    <w:r w:rsidR="00D77FA9">
      <w:rPr>
        <w:color w:val="5B9BD5" w:themeColor="accent1"/>
      </w:rPr>
      <w:t xml:space="preserve"> </w:t>
    </w:r>
    <w:r w:rsidR="00D77FA9"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 w:rsidR="00D77FA9">
      <w:rPr>
        <w:rFonts w:eastAsiaTheme="minorEastAsia"/>
        <w:color w:val="5B9BD5" w:themeColor="accent1"/>
        <w:sz w:val="20"/>
        <w:szCs w:val="20"/>
      </w:rPr>
      <w:fldChar w:fldCharType="begin"/>
    </w:r>
    <w:r w:rsidR="00D77FA9">
      <w:rPr>
        <w:color w:val="5B9BD5" w:themeColor="accent1"/>
        <w:sz w:val="20"/>
        <w:szCs w:val="20"/>
      </w:rPr>
      <w:instrText xml:space="preserve"> PAGE    \* MERGEFORMAT </w:instrText>
    </w:r>
    <w:r w:rsidR="00D77FA9">
      <w:rPr>
        <w:rFonts w:eastAsiaTheme="minorEastAsia"/>
        <w:color w:val="5B9BD5" w:themeColor="accent1"/>
        <w:sz w:val="20"/>
        <w:szCs w:val="20"/>
      </w:rPr>
      <w:fldChar w:fldCharType="separate"/>
    </w:r>
    <w:r w:rsidRPr="0060467B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4</w:t>
    </w:r>
    <w:r w:rsidR="00D77FA9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  <w:r w:rsidR="00D77FA9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 xml:space="preserve">                                                                                               </w:t>
    </w:r>
    <w:r w:rsidR="00747999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 xml:space="preserve">                          </w:t>
    </w:r>
    <w:r w:rsidR="00D77FA9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 xml:space="preserve"> </w:t>
    </w:r>
    <w:r w:rsidR="00747999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 xml:space="preserve">         </w:t>
    </w:r>
    <w:r w:rsidR="00747999" w:rsidRPr="0060467B">
      <w:rPr>
        <w:rFonts w:asciiTheme="majorHAnsi" w:eastAsiaTheme="majorEastAsia" w:hAnsiTheme="majorHAnsi" w:cstheme="majorBidi"/>
        <w:b/>
        <w:noProof/>
        <w:sz w:val="20"/>
        <w:szCs w:val="20"/>
      </w:rPr>
      <w:t xml:space="preserve">Written </w:t>
    </w:r>
    <w:r w:rsidR="00D77FA9" w:rsidRPr="0060467B">
      <w:rPr>
        <w:rFonts w:asciiTheme="majorHAnsi" w:eastAsiaTheme="majorEastAsia" w:hAnsiTheme="majorHAnsi" w:cstheme="majorBidi"/>
        <w:b/>
        <w:noProof/>
        <w:sz w:val="20"/>
        <w:szCs w:val="20"/>
      </w:rPr>
      <w:t xml:space="preserve">by </w:t>
    </w:r>
    <w:r w:rsidR="00747999" w:rsidRPr="0060467B">
      <w:rPr>
        <w:rFonts w:asciiTheme="majorHAnsi" w:eastAsiaTheme="majorEastAsia" w:hAnsiTheme="majorHAnsi" w:cstheme="majorBidi"/>
        <w:b/>
        <w:noProof/>
        <w:sz w:val="20"/>
        <w:szCs w:val="20"/>
      </w:rPr>
      <w:t>K.Sai</w:t>
    </w:r>
    <w:r w:rsidR="00747999" w:rsidRPr="0060467B">
      <w:rPr>
        <w:rFonts w:asciiTheme="majorHAnsi" w:eastAsiaTheme="majorEastAsia" w:hAnsiTheme="majorHAnsi" w:cstheme="majorBidi"/>
        <w:b/>
        <w:noProof/>
        <w:sz w:val="20"/>
        <w:szCs w:val="20"/>
      </w:rPr>
      <w:t>bhargav</w:t>
    </w:r>
    <w:r w:rsidR="00747999" w:rsidRPr="0060467B">
      <w:rPr>
        <w:rFonts w:asciiTheme="majorHAnsi" w:eastAsiaTheme="majorEastAsia" w:hAnsiTheme="majorHAnsi" w:cstheme="majorBidi"/>
        <w:b/>
        <w:noProof/>
        <w:sz w:val="20"/>
        <w:szCs w:val="20"/>
      </w:rPr>
      <w:t xml:space="preserve"> </w:t>
    </w:r>
    <w:r w:rsidR="00D77FA9" w:rsidRPr="0060467B">
      <w:rPr>
        <w:rFonts w:asciiTheme="majorHAnsi" w:eastAsiaTheme="majorEastAsia" w:hAnsiTheme="majorHAnsi" w:cstheme="majorBidi"/>
        <w:b/>
        <w:noProof/>
        <w:sz w:val="20"/>
        <w:szCs w:val="20"/>
      </w:rPr>
      <w:t xml:space="preserve">&amp; </w:t>
    </w:r>
    <w:r w:rsidR="00747999" w:rsidRPr="0060467B">
      <w:rPr>
        <w:rFonts w:asciiTheme="majorHAnsi" w:eastAsiaTheme="majorEastAsia" w:hAnsiTheme="majorHAnsi" w:cstheme="majorBidi"/>
        <w:b/>
        <w:noProof/>
        <w:sz w:val="20"/>
        <w:szCs w:val="20"/>
      </w:rPr>
      <w:t>S.Giridhar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7FA9" w:rsidRDefault="00D77FA9" w:rsidP="00D77FA9">
      <w:pPr>
        <w:spacing w:after="0" w:line="240" w:lineRule="auto"/>
      </w:pPr>
      <w:r>
        <w:separator/>
      </w:r>
    </w:p>
  </w:footnote>
  <w:footnote w:type="continuationSeparator" w:id="0">
    <w:p w:rsidR="00D77FA9" w:rsidRDefault="00D77FA9" w:rsidP="00D77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7FA9" w:rsidRPr="00D77FA9" w:rsidRDefault="00D77FA9">
    <w:pPr>
      <w:pStyle w:val="Header"/>
      <w:rPr>
        <w:b/>
        <w:i/>
        <w:sz w:val="24"/>
        <w:szCs w:val="24"/>
      </w:rPr>
    </w:pPr>
    <w:r>
      <w:t xml:space="preserve">                                                               </w:t>
    </w:r>
    <w:r w:rsidRPr="00D77FA9">
      <w:rPr>
        <w:b/>
        <w:i/>
        <w:sz w:val="24"/>
        <w:szCs w:val="24"/>
      </w:rPr>
      <w:t>FOR REFERENECE PURPOSE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B04D0"/>
    <w:multiLevelType w:val="hybridMultilevel"/>
    <w:tmpl w:val="8BB050B8"/>
    <w:lvl w:ilvl="0" w:tplc="598CB6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40538"/>
    <w:multiLevelType w:val="hybridMultilevel"/>
    <w:tmpl w:val="A90E2E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667EF8"/>
    <w:multiLevelType w:val="hybridMultilevel"/>
    <w:tmpl w:val="730ACDD0"/>
    <w:lvl w:ilvl="0" w:tplc="598CB6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9B2BF4"/>
    <w:multiLevelType w:val="hybridMultilevel"/>
    <w:tmpl w:val="ED440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F0587"/>
    <w:multiLevelType w:val="hybridMultilevel"/>
    <w:tmpl w:val="6206F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883C00"/>
    <w:multiLevelType w:val="hybridMultilevel"/>
    <w:tmpl w:val="39A0F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B2B"/>
    <w:rsid w:val="00030F0B"/>
    <w:rsid w:val="00184431"/>
    <w:rsid w:val="002E783D"/>
    <w:rsid w:val="00406FA9"/>
    <w:rsid w:val="00462160"/>
    <w:rsid w:val="00502807"/>
    <w:rsid w:val="0060467B"/>
    <w:rsid w:val="00747999"/>
    <w:rsid w:val="00767FAC"/>
    <w:rsid w:val="007D4BC6"/>
    <w:rsid w:val="00986DC5"/>
    <w:rsid w:val="00A00469"/>
    <w:rsid w:val="00A7260D"/>
    <w:rsid w:val="00B74AEE"/>
    <w:rsid w:val="00C523B5"/>
    <w:rsid w:val="00D07B2B"/>
    <w:rsid w:val="00D7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12380"/>
  <w15:chartTrackingRefBased/>
  <w15:docId w15:val="{E86D10C5-7F59-4ED2-82F1-A1822D6EB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4AE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21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7F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FA9"/>
  </w:style>
  <w:style w:type="paragraph" w:styleId="Footer">
    <w:name w:val="footer"/>
    <w:basedOn w:val="Normal"/>
    <w:link w:val="FooterChar"/>
    <w:uiPriority w:val="99"/>
    <w:unhideWhenUsed/>
    <w:rsid w:val="00D77F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F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5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.fedex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pjb08041.sac.fedex.com:7878/AlpsService/service.v1.wsd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jb08041.sac.fedex.com:7878/AlpsService/service.v1.wsd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pjb08041.sac.fedex.com:7878/AlpsService/service.v1.wsd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33DCA-4DF1-415E-A874-3DD565F36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9B776FFC</Template>
  <TotalTime>154</TotalTime>
  <Pages>4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FedEx</Company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Bhargav Kottisa (OSV)</dc:creator>
  <cp:keywords/>
  <dc:description/>
  <cp:lastModifiedBy>Sai Bhargav Kottisa (OSV)</cp:lastModifiedBy>
  <cp:revision>5</cp:revision>
  <dcterms:created xsi:type="dcterms:W3CDTF">2018-01-04T16:48:00Z</dcterms:created>
  <dcterms:modified xsi:type="dcterms:W3CDTF">2018-01-05T14:25:00Z</dcterms:modified>
</cp:coreProperties>
</file>