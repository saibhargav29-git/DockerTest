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843" w:rsidRDefault="00F71843" w:rsidP="00D83169">
      <w:pPr>
        <w:pStyle w:val="Title"/>
        <w:rPr>
          <w:sz w:val="52"/>
          <w:szCs w:val="52"/>
        </w:rPr>
      </w:pPr>
    </w:p>
    <w:p w:rsidR="00F71843" w:rsidRDefault="00F71843" w:rsidP="00F71843"/>
    <w:p w:rsidR="00F71843" w:rsidRDefault="00F71843" w:rsidP="00F71843"/>
    <w:p w:rsidR="00F71843" w:rsidRDefault="00F71843" w:rsidP="00F71843"/>
    <w:p w:rsidR="00F71843" w:rsidRDefault="00F71843" w:rsidP="00F71843"/>
    <w:p w:rsidR="00F71843" w:rsidRDefault="00F71843" w:rsidP="00F71843"/>
    <w:p w:rsidR="00F71843" w:rsidRDefault="00F71843" w:rsidP="00F71843"/>
    <w:p w:rsidR="00F71843" w:rsidRDefault="00F71843" w:rsidP="00F71843"/>
    <w:p w:rsidR="00F71843" w:rsidRDefault="00F71843" w:rsidP="00F71843"/>
    <w:p w:rsidR="00F71843" w:rsidRPr="00DC7E13" w:rsidRDefault="00F71843" w:rsidP="00F71843">
      <w:pPr>
        <w:pStyle w:val="BodyText"/>
        <w:jc w:val="center"/>
        <w:rPr>
          <w:rFonts w:cs="Arial"/>
          <w:b/>
          <w:bCs/>
        </w:rPr>
      </w:pPr>
      <w:r w:rsidRPr="00D64EDC">
        <w:rPr>
          <w:rFonts w:cs="Arial"/>
          <w:b/>
          <w:bCs/>
          <w:sz w:val="40"/>
          <w:szCs w:val="40"/>
        </w:rPr>
        <w:t>Auto Cert Rotation Standalone Project Setup</w:t>
      </w:r>
      <w:r>
        <w:rPr>
          <w:rFonts w:cs="Arial"/>
          <w:b/>
          <w:bCs/>
          <w:sz w:val="40"/>
          <w:szCs w:val="40"/>
        </w:rPr>
        <w:t xml:space="preserve"> Guide</w:t>
      </w:r>
    </w:p>
    <w:p w:rsidR="00F71843" w:rsidRPr="00DC7E13" w:rsidRDefault="00F71843" w:rsidP="00F71843">
      <w:pPr>
        <w:pStyle w:val="BodyText"/>
        <w:jc w:val="center"/>
        <w:rPr>
          <w:rFonts w:cs="Arial"/>
          <w:b/>
          <w:bCs/>
        </w:rPr>
      </w:pPr>
    </w:p>
    <w:p w:rsidR="00F71843" w:rsidRDefault="00F71843" w:rsidP="00F71843"/>
    <w:p w:rsidR="00F71843" w:rsidRDefault="00F71843" w:rsidP="00F71843"/>
    <w:p w:rsidR="00F71843" w:rsidRDefault="00F71843" w:rsidP="00F71843"/>
    <w:p w:rsidR="00F71843" w:rsidRDefault="00F71843" w:rsidP="00F71843"/>
    <w:p w:rsidR="00F71843" w:rsidRPr="00DC7E13" w:rsidRDefault="00F71843" w:rsidP="00F71843">
      <w:pPr>
        <w:pStyle w:val="BodyText"/>
        <w:jc w:val="center"/>
        <w:rPr>
          <w:rFonts w:cs="Arial"/>
          <w:b/>
          <w:bCs/>
        </w:rPr>
      </w:pPr>
    </w:p>
    <w:p w:rsidR="00F71843" w:rsidRPr="00DC7E13" w:rsidRDefault="00F71843" w:rsidP="00F71843">
      <w:pPr>
        <w:pStyle w:val="BodyText"/>
        <w:jc w:val="center"/>
        <w:rPr>
          <w:rFonts w:cs="Arial"/>
          <w:b/>
          <w:bCs/>
          <w:i/>
          <w:iCs/>
        </w:rPr>
      </w:pPr>
      <w:r w:rsidRPr="00DC7E13">
        <w:rPr>
          <w:rFonts w:cs="Arial"/>
          <w:b/>
          <w:bCs/>
          <w:i/>
          <w:iCs/>
        </w:rPr>
        <w:t>Version: 1.0</w:t>
      </w:r>
    </w:p>
    <w:p w:rsidR="00F71843" w:rsidRPr="00DC7E13" w:rsidRDefault="00240466" w:rsidP="00F71843">
      <w:pPr>
        <w:pStyle w:val="BodyText"/>
        <w:jc w:val="center"/>
        <w:rPr>
          <w:rFonts w:cs="Arial"/>
          <w:b/>
          <w:bCs/>
          <w:i/>
          <w:iCs/>
        </w:rPr>
      </w:pPr>
      <w:r>
        <w:rPr>
          <w:rFonts w:cs="Arial"/>
          <w:b/>
          <w:bCs/>
          <w:i/>
          <w:iCs/>
        </w:rPr>
        <w:t>Date: 12/28</w:t>
      </w:r>
      <w:r w:rsidR="00F71843" w:rsidRPr="00DC7E13">
        <w:rPr>
          <w:rFonts w:cs="Arial"/>
          <w:b/>
          <w:bCs/>
          <w:i/>
          <w:iCs/>
        </w:rPr>
        <w:t>/2016</w:t>
      </w:r>
    </w:p>
    <w:p w:rsidR="00F71843" w:rsidRPr="00DC7E13" w:rsidRDefault="00885F41" w:rsidP="00885F41">
      <w:pPr>
        <w:pStyle w:val="BodyText"/>
        <w:jc w:val="center"/>
        <w:rPr>
          <w:rFonts w:cs="Arial"/>
          <w:b/>
          <w:bCs/>
          <w:i/>
          <w:iCs/>
        </w:rPr>
        <w:sectPr w:rsidR="00F71843" w:rsidRPr="00DC7E13">
          <w:footerReference w:type="default" r:id="rId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cs="Arial"/>
          <w:b/>
          <w:bCs/>
          <w:i/>
          <w:iCs/>
        </w:rPr>
        <w:t>Master Document Location:</w:t>
      </w:r>
    </w:p>
    <w:p w:rsidR="00342F6D" w:rsidRPr="00DC7E13" w:rsidRDefault="00342F6D" w:rsidP="00342F6D">
      <w:pPr>
        <w:pStyle w:val="Heading1"/>
        <w:jc w:val="center"/>
      </w:pPr>
      <w:bookmarkStart w:id="0" w:name="_Toc203641300"/>
      <w:bookmarkStart w:id="1" w:name="_Toc210621900"/>
      <w:bookmarkStart w:id="2" w:name="_Toc315086577"/>
      <w:bookmarkStart w:id="3" w:name="_Toc315086597"/>
      <w:bookmarkStart w:id="4" w:name="_Toc315086617"/>
      <w:bookmarkStart w:id="5" w:name="_Toc457914876"/>
      <w:r w:rsidRPr="00DC7E13">
        <w:lastRenderedPageBreak/>
        <w:t>Revision History</w:t>
      </w:r>
      <w:bookmarkEnd w:id="0"/>
      <w:bookmarkEnd w:id="1"/>
      <w:bookmarkEnd w:id="2"/>
      <w:bookmarkEnd w:id="3"/>
      <w:bookmarkEnd w:id="4"/>
      <w:bookmarkEnd w:id="5"/>
    </w:p>
    <w:tbl>
      <w:tblPr>
        <w:tblW w:w="959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425"/>
        <w:gridCol w:w="1460"/>
        <w:gridCol w:w="1480"/>
        <w:gridCol w:w="3133"/>
        <w:gridCol w:w="2098"/>
      </w:tblGrid>
      <w:tr w:rsidR="00342F6D" w:rsidRPr="00DC7E13" w:rsidTr="00342F6D"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342F6D" w:rsidRPr="00DC7E13" w:rsidRDefault="00342F6D" w:rsidP="008B0319">
            <w:pPr>
              <w:rPr>
                <w:rFonts w:ascii="Arial" w:hAnsi="Arial" w:cs="Arial"/>
              </w:rPr>
            </w:pPr>
            <w:r w:rsidRPr="00DC7E13">
              <w:rPr>
                <w:rFonts w:ascii="Arial" w:hAnsi="Arial" w:cs="Arial"/>
              </w:rPr>
              <w:t>Version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342F6D" w:rsidRPr="00DC7E13" w:rsidRDefault="00342F6D" w:rsidP="008B0319">
            <w:pPr>
              <w:rPr>
                <w:rFonts w:ascii="Arial" w:hAnsi="Arial" w:cs="Arial"/>
                <w:bCs/>
              </w:rPr>
            </w:pPr>
            <w:r w:rsidRPr="00DC7E1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342F6D" w:rsidRPr="00DC7E13" w:rsidRDefault="00342F6D" w:rsidP="008B0319">
            <w:pPr>
              <w:rPr>
                <w:rFonts w:ascii="Arial" w:hAnsi="Arial" w:cs="Arial"/>
                <w:bCs/>
              </w:rPr>
            </w:pPr>
            <w:r w:rsidRPr="00DC7E13">
              <w:rPr>
                <w:rFonts w:ascii="Arial" w:hAnsi="Arial" w:cs="Arial"/>
                <w:bCs/>
              </w:rPr>
              <w:t>Section(s)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342F6D" w:rsidRPr="00DC7E13" w:rsidRDefault="00342F6D" w:rsidP="008B0319">
            <w:pPr>
              <w:rPr>
                <w:rFonts w:ascii="Arial" w:hAnsi="Arial" w:cs="Arial"/>
                <w:bCs/>
              </w:rPr>
            </w:pPr>
            <w:r w:rsidRPr="00DC7E13">
              <w:rPr>
                <w:rFonts w:ascii="Arial" w:hAnsi="Arial" w:cs="Arial"/>
                <w:bCs/>
              </w:rPr>
              <w:t>Description of Change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342F6D" w:rsidRPr="00DC7E13" w:rsidRDefault="00342F6D" w:rsidP="008B0319">
            <w:pPr>
              <w:rPr>
                <w:rFonts w:ascii="Arial" w:hAnsi="Arial" w:cs="Arial"/>
                <w:bCs/>
              </w:rPr>
            </w:pPr>
            <w:r w:rsidRPr="00DC7E13">
              <w:rPr>
                <w:rFonts w:ascii="Arial" w:hAnsi="Arial" w:cs="Arial"/>
                <w:bCs/>
              </w:rPr>
              <w:t>By</w:t>
            </w:r>
          </w:p>
        </w:tc>
      </w:tr>
      <w:tr w:rsidR="00342F6D" w:rsidRPr="00DC7E13" w:rsidTr="00342F6D"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2F6D" w:rsidRPr="00DC7E13" w:rsidRDefault="00342F6D" w:rsidP="008B0319">
            <w:pPr>
              <w:rPr>
                <w:rFonts w:ascii="Arial" w:hAnsi="Arial" w:cs="Arial"/>
              </w:rPr>
            </w:pPr>
            <w:bookmarkStart w:id="6" w:name="_Toc315086578"/>
            <w:bookmarkStart w:id="7" w:name="_Toc315086598"/>
            <w:bookmarkStart w:id="8" w:name="_Toc315086618"/>
            <w:r w:rsidRPr="00DC7E13">
              <w:rPr>
                <w:rFonts w:ascii="Arial" w:hAnsi="Arial" w:cs="Arial"/>
              </w:rPr>
              <w:t>1.0</w:t>
            </w:r>
            <w:bookmarkEnd w:id="6"/>
            <w:bookmarkEnd w:id="7"/>
            <w:bookmarkEnd w:id="8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2F6D" w:rsidRPr="00DC7E13" w:rsidRDefault="00342F6D" w:rsidP="008B03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DC7E13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28</w:t>
            </w:r>
            <w:r w:rsidRPr="00DC7E13">
              <w:rPr>
                <w:rFonts w:ascii="Arial" w:hAnsi="Arial" w:cs="Arial"/>
              </w:rPr>
              <w:t>/2016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2F6D" w:rsidRPr="00DC7E13" w:rsidRDefault="00342F6D" w:rsidP="008B0319">
            <w:pPr>
              <w:rPr>
                <w:rFonts w:ascii="Arial" w:hAnsi="Arial" w:cs="Arial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2F6D" w:rsidRPr="00DC7E13" w:rsidRDefault="00342F6D" w:rsidP="008B0319">
            <w:pPr>
              <w:rPr>
                <w:rFonts w:ascii="Arial" w:hAnsi="Arial" w:cs="Arial"/>
              </w:rPr>
            </w:pPr>
            <w:r w:rsidRPr="00DC7E13">
              <w:rPr>
                <w:rFonts w:ascii="Arial" w:hAnsi="Arial" w:cs="Arial"/>
              </w:rPr>
              <w:t>Draft Document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F6D" w:rsidRPr="00DC7E13" w:rsidRDefault="00342F6D" w:rsidP="008B03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Kumar Mukesh</w:t>
            </w:r>
          </w:p>
        </w:tc>
      </w:tr>
      <w:tr w:rsidR="00342F6D" w:rsidRPr="00DC7E13" w:rsidTr="00342F6D"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2F6D" w:rsidRPr="00DC7E13" w:rsidRDefault="00342F6D" w:rsidP="008B0319">
            <w:pPr>
              <w:rPr>
                <w:rFonts w:ascii="Arial" w:hAnsi="Arial" w:cs="Arial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2F6D" w:rsidRPr="00DC7E13" w:rsidRDefault="00342F6D" w:rsidP="008B0319">
            <w:pPr>
              <w:rPr>
                <w:rFonts w:ascii="Arial" w:hAnsi="Arial" w:cs="Ari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2F6D" w:rsidRPr="00DC7E13" w:rsidRDefault="00342F6D" w:rsidP="008B0319">
            <w:pPr>
              <w:rPr>
                <w:rFonts w:ascii="Arial" w:hAnsi="Arial" w:cs="Arial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2F6D" w:rsidRPr="00DC7E13" w:rsidRDefault="00342F6D" w:rsidP="008B0319">
            <w:pPr>
              <w:rPr>
                <w:rFonts w:ascii="Arial" w:hAnsi="Arial" w:cs="Arial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F6D" w:rsidRPr="00DC7E13" w:rsidRDefault="00342F6D" w:rsidP="008B0319">
            <w:pPr>
              <w:rPr>
                <w:rFonts w:ascii="Arial" w:hAnsi="Arial" w:cs="Arial"/>
              </w:rPr>
            </w:pPr>
          </w:p>
        </w:tc>
      </w:tr>
      <w:tr w:rsidR="00342F6D" w:rsidRPr="00DC7E13" w:rsidTr="00342F6D"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2F6D" w:rsidRPr="00DC7E13" w:rsidRDefault="00342F6D" w:rsidP="008B0319">
            <w:pPr>
              <w:rPr>
                <w:rFonts w:ascii="Arial" w:hAnsi="Arial" w:cs="Arial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2F6D" w:rsidRPr="00DC7E13" w:rsidRDefault="00342F6D" w:rsidP="008B0319">
            <w:pPr>
              <w:rPr>
                <w:rFonts w:ascii="Arial" w:hAnsi="Arial" w:cs="Arial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2F6D" w:rsidRPr="00DC7E13" w:rsidRDefault="00342F6D" w:rsidP="008B0319">
            <w:pPr>
              <w:rPr>
                <w:rFonts w:ascii="Arial" w:hAnsi="Arial" w:cs="Arial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2F6D" w:rsidRPr="00DC7E13" w:rsidRDefault="00342F6D" w:rsidP="008B0319">
            <w:pPr>
              <w:rPr>
                <w:rFonts w:ascii="Arial" w:hAnsi="Arial" w:cs="Arial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F6D" w:rsidRPr="00DC7E13" w:rsidRDefault="00342F6D" w:rsidP="008B0319">
            <w:pPr>
              <w:rPr>
                <w:rFonts w:ascii="Arial" w:hAnsi="Arial" w:cs="Arial"/>
              </w:rPr>
            </w:pPr>
          </w:p>
        </w:tc>
      </w:tr>
    </w:tbl>
    <w:p w:rsidR="00F71843" w:rsidRDefault="00F71843" w:rsidP="00F71843"/>
    <w:p w:rsidR="00F71843" w:rsidRDefault="00F71843" w:rsidP="00F71843"/>
    <w:p w:rsidR="00342F6D" w:rsidRDefault="00342F6D" w:rsidP="00F71843"/>
    <w:p w:rsidR="00342F6D" w:rsidRDefault="00342F6D" w:rsidP="00F71843"/>
    <w:p w:rsidR="00342F6D" w:rsidRDefault="00342F6D" w:rsidP="00F71843"/>
    <w:p w:rsidR="00342F6D" w:rsidRDefault="00342F6D" w:rsidP="00F71843"/>
    <w:p w:rsidR="00342F6D" w:rsidRDefault="00342F6D" w:rsidP="00F71843"/>
    <w:p w:rsidR="00342F6D" w:rsidRDefault="00342F6D" w:rsidP="00F71843"/>
    <w:p w:rsidR="00342F6D" w:rsidRDefault="00342F6D" w:rsidP="00F71843"/>
    <w:p w:rsidR="00342F6D" w:rsidRDefault="00342F6D" w:rsidP="00F71843"/>
    <w:p w:rsidR="00342F6D" w:rsidRDefault="00342F6D" w:rsidP="00F71843"/>
    <w:p w:rsidR="00342F6D" w:rsidRDefault="00342F6D" w:rsidP="00F71843"/>
    <w:p w:rsidR="00342F6D" w:rsidRDefault="00342F6D" w:rsidP="00F71843"/>
    <w:p w:rsidR="00342F6D" w:rsidRDefault="00342F6D" w:rsidP="00F71843"/>
    <w:p w:rsidR="00342F6D" w:rsidRDefault="00342F6D" w:rsidP="00F71843"/>
    <w:p w:rsidR="00342F6D" w:rsidRDefault="00342F6D" w:rsidP="00F71843"/>
    <w:p w:rsidR="00342F6D" w:rsidRDefault="00342F6D" w:rsidP="00F71843"/>
    <w:p w:rsidR="00342F6D" w:rsidRDefault="00342F6D" w:rsidP="00F71843"/>
    <w:p w:rsidR="00342F6D" w:rsidRDefault="00342F6D" w:rsidP="00F71843"/>
    <w:p w:rsidR="00342F6D" w:rsidRDefault="00342F6D" w:rsidP="00F71843"/>
    <w:p w:rsidR="00342F6D" w:rsidRDefault="00342F6D" w:rsidP="00F71843"/>
    <w:p w:rsidR="00342F6D" w:rsidRDefault="00342F6D" w:rsidP="00F71843"/>
    <w:p w:rsidR="00342F6D" w:rsidRDefault="00342F6D" w:rsidP="00F71843"/>
    <w:p w:rsidR="00342F6D" w:rsidRDefault="00342F6D" w:rsidP="00F71843"/>
    <w:p w:rsidR="00342F6D" w:rsidRDefault="00342F6D" w:rsidP="00F71843"/>
    <w:p w:rsidR="00342F6D" w:rsidRDefault="00342F6D" w:rsidP="00F71843"/>
    <w:p w:rsidR="00342F6D" w:rsidRDefault="00342F6D" w:rsidP="00F71843"/>
    <w:p w:rsidR="00342F6D" w:rsidRPr="00F71843" w:rsidRDefault="00342F6D" w:rsidP="00F71843"/>
    <w:p w:rsidR="00E11380" w:rsidRDefault="00D83169" w:rsidP="00D83169">
      <w:pPr>
        <w:pStyle w:val="Title"/>
        <w:rPr>
          <w:sz w:val="52"/>
          <w:szCs w:val="52"/>
        </w:rPr>
      </w:pPr>
      <w:r w:rsidRPr="00D83169">
        <w:rPr>
          <w:sz w:val="52"/>
          <w:szCs w:val="52"/>
        </w:rPr>
        <w:t>Auto Cert Rotation Standalone Project Setup</w:t>
      </w:r>
    </w:p>
    <w:p w:rsidR="00D83169" w:rsidRDefault="00D83169" w:rsidP="00D83169"/>
    <w:p w:rsidR="00D83169" w:rsidRDefault="00D50253" w:rsidP="00D83169">
      <w:pPr>
        <w:rPr>
          <w:sz w:val="28"/>
          <w:szCs w:val="28"/>
        </w:rPr>
      </w:pPr>
      <w:r w:rsidRPr="00D50253">
        <w:rPr>
          <w:b/>
          <w:sz w:val="28"/>
          <w:szCs w:val="28"/>
        </w:rPr>
        <w:t>Step 1)</w:t>
      </w:r>
      <w:r>
        <w:rPr>
          <w:sz w:val="28"/>
          <w:szCs w:val="28"/>
        </w:rPr>
        <w:t xml:space="preserve"> </w:t>
      </w:r>
      <w:r w:rsidRPr="00D50253">
        <w:rPr>
          <w:sz w:val="28"/>
          <w:szCs w:val="28"/>
        </w:rPr>
        <w:t xml:space="preserve">Checkout </w:t>
      </w:r>
      <w:proofErr w:type="spellStart"/>
      <w:r w:rsidRPr="00D50253">
        <w:rPr>
          <w:sz w:val="28"/>
          <w:szCs w:val="28"/>
        </w:rPr>
        <w:t>StandaloneCertRotationTesting</w:t>
      </w:r>
      <w:proofErr w:type="spellEnd"/>
      <w:r w:rsidRPr="00D50253">
        <w:rPr>
          <w:sz w:val="28"/>
          <w:szCs w:val="28"/>
        </w:rPr>
        <w:t xml:space="preserve"> project from SVN URL </w:t>
      </w:r>
      <w:hyperlink r:id="rId7" w:history="1">
        <w:r w:rsidRPr="00A949D1">
          <w:rPr>
            <w:rStyle w:val="Hyperlink"/>
            <w:sz w:val="28"/>
            <w:szCs w:val="28"/>
            <w:highlight w:val="cyan"/>
          </w:rPr>
          <w:t>https://conexus.prod.fedex.com:9443/subversion/framework/branches/RB-7.0.0/StandaloneCertRotationTesting</w:t>
        </w:r>
      </w:hyperlink>
      <w:r>
        <w:rPr>
          <w:sz w:val="28"/>
          <w:szCs w:val="28"/>
        </w:rPr>
        <w:t>.</w:t>
      </w:r>
    </w:p>
    <w:p w:rsidR="00E11380" w:rsidRDefault="00E11380" w:rsidP="00D83169">
      <w:pPr>
        <w:rPr>
          <w:sz w:val="28"/>
          <w:szCs w:val="28"/>
        </w:rPr>
      </w:pPr>
      <w:r>
        <w:rPr>
          <w:sz w:val="28"/>
          <w:szCs w:val="28"/>
        </w:rPr>
        <w:t>Note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By default it will ask for project name while checking out, provide the name of the project as </w:t>
      </w:r>
      <w:proofErr w:type="spellStart"/>
      <w:r>
        <w:rPr>
          <w:sz w:val="28"/>
          <w:szCs w:val="28"/>
        </w:rPr>
        <w:t>C</w:t>
      </w:r>
      <w:bookmarkStart w:id="9" w:name="_GoBack"/>
      <w:bookmarkEnd w:id="9"/>
      <w:r>
        <w:rPr>
          <w:sz w:val="28"/>
          <w:szCs w:val="28"/>
        </w:rPr>
        <w:t>ertRota</w:t>
      </w:r>
      <w:r w:rsidR="00EC467F">
        <w:rPr>
          <w:sz w:val="28"/>
          <w:szCs w:val="28"/>
        </w:rPr>
        <w:t>t</w:t>
      </w:r>
      <w:r>
        <w:rPr>
          <w:sz w:val="28"/>
          <w:szCs w:val="28"/>
        </w:rPr>
        <w:t>ion</w:t>
      </w:r>
      <w:proofErr w:type="spellEnd"/>
      <w:r>
        <w:rPr>
          <w:sz w:val="28"/>
          <w:szCs w:val="28"/>
        </w:rPr>
        <w:t>.</w:t>
      </w:r>
    </w:p>
    <w:p w:rsidR="00467C9B" w:rsidRDefault="00467C9B" w:rsidP="00D83169">
      <w:pPr>
        <w:rPr>
          <w:sz w:val="28"/>
          <w:szCs w:val="28"/>
        </w:rPr>
      </w:pPr>
      <w:r>
        <w:rPr>
          <w:sz w:val="28"/>
          <w:szCs w:val="28"/>
        </w:rPr>
        <w:t>Project structure after checkout in eclipse is given below.</w:t>
      </w:r>
    </w:p>
    <w:p w:rsidR="00467C9B" w:rsidRDefault="00467C9B" w:rsidP="00D8316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B7D487" wp14:editId="620E00B6">
            <wp:extent cx="5805377" cy="47548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530" cy="476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C9B" w:rsidRDefault="00467C9B" w:rsidP="00D83169">
      <w:pPr>
        <w:rPr>
          <w:sz w:val="28"/>
          <w:szCs w:val="28"/>
        </w:rPr>
      </w:pPr>
    </w:p>
    <w:p w:rsidR="00BC1BE3" w:rsidRDefault="00BC1BE3" w:rsidP="00D83169">
      <w:pPr>
        <w:rPr>
          <w:sz w:val="28"/>
          <w:szCs w:val="28"/>
        </w:rPr>
      </w:pPr>
    </w:p>
    <w:p w:rsidR="00BC1BE3" w:rsidRDefault="00BC1BE3" w:rsidP="00BC1BE3">
      <w:pPr>
        <w:rPr>
          <w:sz w:val="28"/>
          <w:szCs w:val="28"/>
        </w:rPr>
      </w:pPr>
      <w:r w:rsidRPr="00D50253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2</w:t>
      </w:r>
      <w:r w:rsidRPr="00D5025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467C9B">
        <w:rPr>
          <w:sz w:val="28"/>
          <w:szCs w:val="28"/>
        </w:rPr>
        <w:t>Open windows_env.cmd and edit the entry based on your VDI. Sample working file entry is given below.</w:t>
      </w:r>
    </w:p>
    <w:p w:rsidR="00467C9B" w:rsidRPr="00467C9B" w:rsidRDefault="00467C9B" w:rsidP="00467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467C9B">
        <w:rPr>
          <w:rFonts w:ascii="Consolas" w:hAnsi="Consolas" w:cs="Consolas"/>
          <w:sz w:val="20"/>
          <w:szCs w:val="20"/>
          <w:highlight w:val="cyan"/>
        </w:rPr>
        <w:t>REM Change This</w:t>
      </w:r>
    </w:p>
    <w:p w:rsidR="00467C9B" w:rsidRPr="00467C9B" w:rsidRDefault="00467C9B" w:rsidP="00467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proofErr w:type="gramStart"/>
      <w:r w:rsidRPr="00467C9B">
        <w:rPr>
          <w:rFonts w:ascii="Consolas" w:hAnsi="Consolas" w:cs="Consolas"/>
          <w:sz w:val="20"/>
          <w:szCs w:val="20"/>
          <w:highlight w:val="cyan"/>
        </w:rPr>
        <w:t>set</w:t>
      </w:r>
      <w:proofErr w:type="gramEnd"/>
      <w:r w:rsidRPr="00467C9B">
        <w:rPr>
          <w:rFonts w:ascii="Consolas" w:hAnsi="Consolas" w:cs="Consolas"/>
          <w:sz w:val="20"/>
          <w:szCs w:val="20"/>
          <w:highlight w:val="cyan"/>
        </w:rPr>
        <w:t xml:space="preserve"> FRAMEWORK_VERSION=7.0.0</w:t>
      </w:r>
    </w:p>
    <w:p w:rsidR="00467C9B" w:rsidRPr="00467C9B" w:rsidRDefault="00467C9B" w:rsidP="00467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proofErr w:type="gramStart"/>
      <w:r w:rsidRPr="00467C9B">
        <w:rPr>
          <w:rFonts w:ascii="Consolas" w:hAnsi="Consolas" w:cs="Consolas"/>
          <w:sz w:val="20"/>
          <w:szCs w:val="20"/>
          <w:highlight w:val="cyan"/>
        </w:rPr>
        <w:t>set</w:t>
      </w:r>
      <w:proofErr w:type="gramEnd"/>
      <w:r w:rsidRPr="00467C9B">
        <w:rPr>
          <w:rFonts w:ascii="Consolas" w:hAnsi="Consolas" w:cs="Consolas"/>
          <w:sz w:val="20"/>
          <w:szCs w:val="20"/>
          <w:highlight w:val="cyan"/>
        </w:rPr>
        <w:t xml:space="preserve"> JAVA_HOME=C:\Program Files\Java\jdk1.7.0_45</w:t>
      </w:r>
    </w:p>
    <w:p w:rsidR="00467C9B" w:rsidRPr="00467C9B" w:rsidRDefault="00467C9B" w:rsidP="00467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:rsidR="00467C9B" w:rsidRPr="00467C9B" w:rsidRDefault="00467C9B" w:rsidP="00467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467C9B">
        <w:rPr>
          <w:rFonts w:ascii="Consolas" w:hAnsi="Consolas" w:cs="Consolas"/>
          <w:sz w:val="20"/>
          <w:szCs w:val="20"/>
          <w:highlight w:val="cyan"/>
        </w:rPr>
        <w:t xml:space="preserve">REM </w:t>
      </w:r>
      <w:proofErr w:type="gramStart"/>
      <w:r w:rsidRPr="00467C9B">
        <w:rPr>
          <w:rFonts w:ascii="Consolas" w:hAnsi="Consolas" w:cs="Consolas"/>
          <w:sz w:val="20"/>
          <w:szCs w:val="20"/>
          <w:highlight w:val="cyan"/>
        </w:rPr>
        <w:t>These</w:t>
      </w:r>
      <w:proofErr w:type="gramEnd"/>
      <w:r w:rsidRPr="00467C9B">
        <w:rPr>
          <w:rFonts w:ascii="Consolas" w:hAnsi="Consolas" w:cs="Consolas"/>
          <w:sz w:val="20"/>
          <w:szCs w:val="20"/>
          <w:highlight w:val="cyan"/>
        </w:rPr>
        <w:t xml:space="preserve"> will change based on the test being run</w:t>
      </w:r>
    </w:p>
    <w:p w:rsidR="00467C9B" w:rsidRPr="00467C9B" w:rsidRDefault="00467C9B" w:rsidP="00467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467C9B">
        <w:rPr>
          <w:rFonts w:ascii="Consolas" w:hAnsi="Consolas" w:cs="Consolas"/>
          <w:sz w:val="20"/>
          <w:szCs w:val="20"/>
          <w:highlight w:val="cyan"/>
        </w:rPr>
        <w:t>REM set TEST_KEYSTORE=.\</w:t>
      </w:r>
      <w:r w:rsidRPr="00467C9B">
        <w:rPr>
          <w:rFonts w:ascii="Consolas" w:hAnsi="Consolas" w:cs="Consolas"/>
          <w:color w:val="000000"/>
          <w:sz w:val="20"/>
          <w:szCs w:val="20"/>
          <w:highlight w:val="cyan"/>
          <w:u w:val="single"/>
        </w:rPr>
        <w:t>cert</w:t>
      </w:r>
      <w:r w:rsidRPr="00467C9B">
        <w:rPr>
          <w:rFonts w:ascii="Consolas" w:hAnsi="Consolas" w:cs="Consolas"/>
          <w:sz w:val="20"/>
          <w:szCs w:val="20"/>
          <w:highlight w:val="cyan"/>
        </w:rPr>
        <w:t>\APP5378_InfosecTestCA.p12.new</w:t>
      </w:r>
    </w:p>
    <w:p w:rsidR="00467C9B" w:rsidRPr="00467C9B" w:rsidRDefault="00467C9B" w:rsidP="00467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467C9B">
        <w:rPr>
          <w:rFonts w:ascii="Consolas" w:hAnsi="Consolas" w:cs="Consolas"/>
          <w:sz w:val="20"/>
          <w:szCs w:val="20"/>
          <w:highlight w:val="cyan"/>
        </w:rPr>
        <w:t>REM set TEST_CLIENT_PROPS=.\properties\</w:t>
      </w:r>
      <w:proofErr w:type="spellStart"/>
      <w:r w:rsidRPr="00467C9B">
        <w:rPr>
          <w:rFonts w:ascii="Consolas" w:hAnsi="Consolas" w:cs="Consolas"/>
          <w:sz w:val="20"/>
          <w:szCs w:val="20"/>
          <w:highlight w:val="cyan"/>
        </w:rPr>
        <w:t>classpath_client.properties.new</w:t>
      </w:r>
      <w:proofErr w:type="spellEnd"/>
    </w:p>
    <w:p w:rsidR="00467C9B" w:rsidRPr="00467C9B" w:rsidRDefault="00467C9B" w:rsidP="00467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467C9B">
        <w:rPr>
          <w:rFonts w:ascii="Consolas" w:hAnsi="Consolas" w:cs="Consolas"/>
          <w:sz w:val="20"/>
          <w:szCs w:val="20"/>
          <w:highlight w:val="cyan"/>
        </w:rPr>
        <w:t>REM set TEST_KEYSTORE=.\</w:t>
      </w:r>
      <w:r w:rsidRPr="00467C9B">
        <w:rPr>
          <w:rFonts w:ascii="Consolas" w:hAnsi="Consolas" w:cs="Consolas"/>
          <w:color w:val="000000"/>
          <w:sz w:val="20"/>
          <w:szCs w:val="20"/>
          <w:highlight w:val="cyan"/>
          <w:u w:val="single"/>
        </w:rPr>
        <w:t>cert</w:t>
      </w:r>
      <w:r w:rsidRPr="00467C9B">
        <w:rPr>
          <w:rFonts w:ascii="Consolas" w:hAnsi="Consolas" w:cs="Consolas"/>
          <w:sz w:val="20"/>
          <w:szCs w:val="20"/>
          <w:highlight w:val="cyan"/>
        </w:rPr>
        <w:t>\APP5378_InfosecTestCA.p12.old</w:t>
      </w:r>
    </w:p>
    <w:p w:rsidR="00467C9B" w:rsidRPr="00467C9B" w:rsidRDefault="00467C9B" w:rsidP="00467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467C9B">
        <w:rPr>
          <w:rFonts w:ascii="Consolas" w:hAnsi="Consolas" w:cs="Consolas"/>
          <w:sz w:val="20"/>
          <w:szCs w:val="20"/>
          <w:highlight w:val="cyan"/>
        </w:rPr>
        <w:t>REM set TEST_CLIENT_PROPS=.\properties\</w:t>
      </w:r>
      <w:proofErr w:type="spellStart"/>
      <w:r w:rsidRPr="00467C9B">
        <w:rPr>
          <w:rFonts w:ascii="Consolas" w:hAnsi="Consolas" w:cs="Consolas"/>
          <w:sz w:val="20"/>
          <w:szCs w:val="20"/>
          <w:highlight w:val="cyan"/>
        </w:rPr>
        <w:t>classpath_client.properties.old</w:t>
      </w:r>
      <w:proofErr w:type="spellEnd"/>
    </w:p>
    <w:p w:rsidR="00467C9B" w:rsidRPr="00467C9B" w:rsidRDefault="00467C9B" w:rsidP="00467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:rsidR="00467C9B" w:rsidRPr="00467C9B" w:rsidRDefault="00467C9B" w:rsidP="00467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467C9B">
        <w:rPr>
          <w:rFonts w:ascii="Consolas" w:hAnsi="Consolas" w:cs="Consolas"/>
          <w:sz w:val="20"/>
          <w:szCs w:val="20"/>
          <w:highlight w:val="cyan"/>
        </w:rPr>
        <w:t>REM set TEST_KEYSTORE=.\properties\</w:t>
      </w:r>
      <w:proofErr w:type="spellStart"/>
      <w:r w:rsidRPr="00467C9B">
        <w:rPr>
          <w:rFonts w:ascii="Consolas" w:hAnsi="Consolas" w:cs="Consolas"/>
          <w:sz w:val="20"/>
          <w:szCs w:val="20"/>
          <w:highlight w:val="cyan"/>
        </w:rPr>
        <w:t>classpath_client.properties.new</w:t>
      </w:r>
      <w:proofErr w:type="spellEnd"/>
    </w:p>
    <w:p w:rsidR="00467C9B" w:rsidRPr="00467C9B" w:rsidRDefault="00467C9B" w:rsidP="00467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:rsidR="00467C9B" w:rsidRPr="00467C9B" w:rsidRDefault="00467C9B" w:rsidP="00467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proofErr w:type="gramStart"/>
      <w:r w:rsidRPr="00467C9B">
        <w:rPr>
          <w:rFonts w:ascii="Consolas" w:hAnsi="Consolas" w:cs="Consolas"/>
          <w:sz w:val="20"/>
          <w:szCs w:val="20"/>
          <w:highlight w:val="cyan"/>
        </w:rPr>
        <w:t>set</w:t>
      </w:r>
      <w:proofErr w:type="gramEnd"/>
      <w:r w:rsidRPr="00467C9B">
        <w:rPr>
          <w:rFonts w:ascii="Consolas" w:hAnsi="Consolas" w:cs="Consolas"/>
          <w:sz w:val="20"/>
          <w:szCs w:val="20"/>
          <w:highlight w:val="cyan"/>
        </w:rPr>
        <w:t xml:space="preserve"> TEST_KEYSTORE=.\</w:t>
      </w:r>
      <w:r w:rsidRPr="00467C9B">
        <w:rPr>
          <w:rFonts w:ascii="Consolas" w:hAnsi="Consolas" w:cs="Consolas"/>
          <w:color w:val="000000"/>
          <w:sz w:val="20"/>
          <w:szCs w:val="20"/>
          <w:highlight w:val="cyan"/>
          <w:u w:val="single"/>
        </w:rPr>
        <w:t>cert</w:t>
      </w:r>
      <w:r w:rsidRPr="00467C9B">
        <w:rPr>
          <w:rFonts w:ascii="Consolas" w:hAnsi="Consolas" w:cs="Consolas"/>
          <w:sz w:val="20"/>
          <w:szCs w:val="20"/>
          <w:highlight w:val="cyan"/>
        </w:rPr>
        <w:t>\APP5378_InfosecTestCA.p12.old</w:t>
      </w:r>
    </w:p>
    <w:p w:rsidR="00467C9B" w:rsidRPr="00467C9B" w:rsidRDefault="00467C9B" w:rsidP="00467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proofErr w:type="gramStart"/>
      <w:r w:rsidRPr="00467C9B">
        <w:rPr>
          <w:rFonts w:ascii="Consolas" w:hAnsi="Consolas" w:cs="Consolas"/>
          <w:sz w:val="20"/>
          <w:szCs w:val="20"/>
          <w:highlight w:val="cyan"/>
        </w:rPr>
        <w:t>set</w:t>
      </w:r>
      <w:proofErr w:type="gramEnd"/>
      <w:r w:rsidRPr="00467C9B">
        <w:rPr>
          <w:rFonts w:ascii="Consolas" w:hAnsi="Consolas" w:cs="Consolas"/>
          <w:sz w:val="20"/>
          <w:szCs w:val="20"/>
          <w:highlight w:val="cyan"/>
        </w:rPr>
        <w:t xml:space="preserve"> TEST_CLIENT_PROPS=.\properties\</w:t>
      </w:r>
      <w:proofErr w:type="spellStart"/>
      <w:r w:rsidRPr="00467C9B">
        <w:rPr>
          <w:rFonts w:ascii="Consolas" w:hAnsi="Consolas" w:cs="Consolas"/>
          <w:sz w:val="20"/>
          <w:szCs w:val="20"/>
          <w:highlight w:val="cyan"/>
        </w:rPr>
        <w:t>absolute_client.properties.old</w:t>
      </w:r>
      <w:proofErr w:type="spellEnd"/>
    </w:p>
    <w:p w:rsidR="00467C9B" w:rsidRPr="00467C9B" w:rsidRDefault="00467C9B" w:rsidP="00467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:rsidR="00467C9B" w:rsidRPr="00467C9B" w:rsidRDefault="00467C9B" w:rsidP="00467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467C9B">
        <w:rPr>
          <w:rFonts w:ascii="Consolas" w:hAnsi="Consolas" w:cs="Consolas"/>
          <w:sz w:val="20"/>
          <w:szCs w:val="20"/>
          <w:highlight w:val="cyan"/>
        </w:rPr>
        <w:t xml:space="preserve">REM </w:t>
      </w:r>
      <w:proofErr w:type="gramStart"/>
      <w:r w:rsidRPr="00467C9B">
        <w:rPr>
          <w:rFonts w:ascii="Consolas" w:hAnsi="Consolas" w:cs="Consolas"/>
          <w:sz w:val="20"/>
          <w:szCs w:val="20"/>
          <w:highlight w:val="cyan"/>
        </w:rPr>
        <w:t>Done</w:t>
      </w:r>
      <w:proofErr w:type="gramEnd"/>
      <w:r w:rsidRPr="00467C9B">
        <w:rPr>
          <w:rFonts w:ascii="Consolas" w:hAnsi="Consolas" w:cs="Consolas"/>
          <w:sz w:val="20"/>
          <w:szCs w:val="20"/>
          <w:highlight w:val="cyan"/>
        </w:rPr>
        <w:t xml:space="preserve"> change this</w:t>
      </w:r>
    </w:p>
    <w:p w:rsidR="00467C9B" w:rsidRPr="00467C9B" w:rsidRDefault="00467C9B" w:rsidP="00467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proofErr w:type="gramStart"/>
      <w:r w:rsidRPr="00467C9B">
        <w:rPr>
          <w:rFonts w:ascii="Consolas" w:hAnsi="Consolas" w:cs="Consolas"/>
          <w:sz w:val="20"/>
          <w:szCs w:val="20"/>
          <w:highlight w:val="cyan"/>
        </w:rPr>
        <w:t>set</w:t>
      </w:r>
      <w:proofErr w:type="gramEnd"/>
      <w:r w:rsidRPr="00467C9B">
        <w:rPr>
          <w:rFonts w:ascii="Consolas" w:hAnsi="Consolas" w:cs="Consolas"/>
          <w:sz w:val="20"/>
          <w:szCs w:val="20"/>
          <w:highlight w:val="cyan"/>
        </w:rPr>
        <w:t xml:space="preserve"> Path=C:\windows\system32;C:\windows;%JAVA_HOME%\bin;.\bin</w:t>
      </w:r>
    </w:p>
    <w:p w:rsidR="00467C9B" w:rsidRPr="00467C9B" w:rsidRDefault="00467C9B" w:rsidP="00467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proofErr w:type="gramStart"/>
      <w:r w:rsidRPr="00467C9B">
        <w:rPr>
          <w:rFonts w:ascii="Consolas" w:hAnsi="Consolas" w:cs="Consolas"/>
          <w:sz w:val="20"/>
          <w:szCs w:val="20"/>
          <w:highlight w:val="cyan"/>
        </w:rPr>
        <w:t>set</w:t>
      </w:r>
      <w:proofErr w:type="gramEnd"/>
      <w:r w:rsidRPr="00467C9B">
        <w:rPr>
          <w:rFonts w:ascii="Consolas" w:hAnsi="Consolas" w:cs="Consolas"/>
          <w:sz w:val="20"/>
          <w:szCs w:val="20"/>
          <w:highlight w:val="cyan"/>
        </w:rPr>
        <w:t xml:space="preserve"> CLASSPATH=.</w:t>
      </w:r>
    </w:p>
    <w:p w:rsidR="00467C9B" w:rsidRPr="00467C9B" w:rsidRDefault="00467C9B" w:rsidP="00467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:rsidR="00467C9B" w:rsidRPr="00467C9B" w:rsidRDefault="00467C9B" w:rsidP="00467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proofErr w:type="gramStart"/>
      <w:r w:rsidRPr="00467C9B">
        <w:rPr>
          <w:rFonts w:ascii="Consolas" w:hAnsi="Consolas" w:cs="Consolas"/>
          <w:sz w:val="20"/>
          <w:szCs w:val="20"/>
          <w:highlight w:val="cyan"/>
        </w:rPr>
        <w:t>for</w:t>
      </w:r>
      <w:proofErr w:type="gramEnd"/>
      <w:r w:rsidRPr="00467C9B">
        <w:rPr>
          <w:rFonts w:ascii="Consolas" w:hAnsi="Consolas" w:cs="Consolas"/>
          <w:sz w:val="20"/>
          <w:szCs w:val="20"/>
          <w:highlight w:val="cyan"/>
        </w:rPr>
        <w:t xml:space="preserve"> %%</w:t>
      </w:r>
      <w:proofErr w:type="spellStart"/>
      <w:r w:rsidRPr="00467C9B">
        <w:rPr>
          <w:rFonts w:ascii="Consolas" w:hAnsi="Consolas" w:cs="Consolas"/>
          <w:sz w:val="20"/>
          <w:szCs w:val="20"/>
          <w:highlight w:val="cyan"/>
        </w:rPr>
        <w:t>i</w:t>
      </w:r>
      <w:proofErr w:type="spellEnd"/>
      <w:r w:rsidRPr="00467C9B">
        <w:rPr>
          <w:rFonts w:ascii="Consolas" w:hAnsi="Consolas" w:cs="Consolas"/>
          <w:sz w:val="20"/>
          <w:szCs w:val="20"/>
          <w:highlight w:val="cyan"/>
        </w:rPr>
        <w:t xml:space="preserve"> in ("Y:\</w:t>
      </w:r>
      <w:r w:rsidRPr="00467C9B">
        <w:rPr>
          <w:rFonts w:ascii="Consolas" w:hAnsi="Consolas" w:cs="Consolas"/>
          <w:color w:val="000000"/>
          <w:sz w:val="20"/>
          <w:szCs w:val="20"/>
          <w:highlight w:val="cyan"/>
          <w:u w:val="single"/>
        </w:rPr>
        <w:t>cs</w:t>
      </w:r>
      <w:r w:rsidRPr="00467C9B">
        <w:rPr>
          <w:rFonts w:ascii="Consolas" w:hAnsi="Consolas" w:cs="Consolas"/>
          <w:sz w:val="20"/>
          <w:szCs w:val="20"/>
          <w:highlight w:val="cyan"/>
        </w:rPr>
        <w:t>-framework\%FRAMEWORK_VERSION%\</w:t>
      </w:r>
      <w:r w:rsidRPr="00467C9B">
        <w:rPr>
          <w:rFonts w:ascii="Consolas" w:hAnsi="Consolas" w:cs="Consolas"/>
          <w:color w:val="000000"/>
          <w:sz w:val="20"/>
          <w:szCs w:val="20"/>
          <w:highlight w:val="cyan"/>
          <w:u w:val="single"/>
        </w:rPr>
        <w:t>lib</w:t>
      </w:r>
      <w:r w:rsidRPr="00467C9B">
        <w:rPr>
          <w:rFonts w:ascii="Consolas" w:hAnsi="Consolas" w:cs="Consolas"/>
          <w:sz w:val="20"/>
          <w:szCs w:val="20"/>
          <w:highlight w:val="cyan"/>
        </w:rPr>
        <w:t>\*.jar") do (</w:t>
      </w:r>
    </w:p>
    <w:p w:rsidR="00467C9B" w:rsidRPr="00467C9B" w:rsidRDefault="00467C9B" w:rsidP="00467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467C9B">
        <w:rPr>
          <w:rFonts w:ascii="Consolas" w:hAnsi="Consolas" w:cs="Consolas"/>
          <w:sz w:val="20"/>
          <w:szCs w:val="20"/>
          <w:highlight w:val="cyan"/>
        </w:rPr>
        <w:tab/>
      </w:r>
      <w:proofErr w:type="gramStart"/>
      <w:r w:rsidRPr="00467C9B">
        <w:rPr>
          <w:rFonts w:ascii="Consolas" w:hAnsi="Consolas" w:cs="Consolas"/>
          <w:sz w:val="20"/>
          <w:szCs w:val="20"/>
          <w:highlight w:val="cyan"/>
        </w:rPr>
        <w:t>set</w:t>
      </w:r>
      <w:proofErr w:type="gramEnd"/>
      <w:r w:rsidRPr="00467C9B">
        <w:rPr>
          <w:rFonts w:ascii="Consolas" w:hAnsi="Consolas" w:cs="Consolas"/>
          <w:sz w:val="20"/>
          <w:szCs w:val="20"/>
          <w:highlight w:val="cyan"/>
        </w:rPr>
        <w:t xml:space="preserve"> CLASSPATH=!CLASSPATH!;%%</w:t>
      </w:r>
      <w:proofErr w:type="spellStart"/>
      <w:r w:rsidRPr="00467C9B">
        <w:rPr>
          <w:rFonts w:ascii="Consolas" w:hAnsi="Consolas" w:cs="Consolas"/>
          <w:sz w:val="20"/>
          <w:szCs w:val="20"/>
          <w:highlight w:val="cyan"/>
        </w:rPr>
        <w:t>i</w:t>
      </w:r>
      <w:proofErr w:type="spellEnd"/>
    </w:p>
    <w:p w:rsidR="00467C9B" w:rsidRDefault="00467C9B" w:rsidP="00467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7C9B">
        <w:rPr>
          <w:rFonts w:ascii="Consolas" w:hAnsi="Consolas" w:cs="Consolas"/>
          <w:sz w:val="20"/>
          <w:szCs w:val="20"/>
          <w:highlight w:val="cyan"/>
        </w:rPr>
        <w:t>)</w:t>
      </w:r>
    </w:p>
    <w:p w:rsidR="00467C9B" w:rsidRDefault="00467C9B" w:rsidP="00BC1BE3">
      <w:pPr>
        <w:rPr>
          <w:sz w:val="28"/>
          <w:szCs w:val="28"/>
        </w:rPr>
      </w:pPr>
    </w:p>
    <w:p w:rsidR="00467C9B" w:rsidRDefault="00467C9B" w:rsidP="00467C9B">
      <w:pPr>
        <w:rPr>
          <w:sz w:val="28"/>
          <w:szCs w:val="28"/>
        </w:rPr>
      </w:pPr>
      <w:r w:rsidRPr="00D50253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3</w:t>
      </w:r>
      <w:r w:rsidRPr="00D5025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8F2275">
        <w:rPr>
          <w:sz w:val="28"/>
          <w:szCs w:val="28"/>
        </w:rPr>
        <w:t>Download</w:t>
      </w:r>
      <w:r w:rsidR="00E32E69">
        <w:rPr>
          <w:sz w:val="28"/>
          <w:szCs w:val="28"/>
        </w:rPr>
        <w:t xml:space="preserve"> </w:t>
      </w:r>
      <w:r w:rsidR="00E32E69" w:rsidRPr="00E32E69">
        <w:rPr>
          <w:sz w:val="28"/>
          <w:szCs w:val="28"/>
        </w:rPr>
        <w:t>PackageFramework-7.0.0.zip</w:t>
      </w:r>
      <w:r w:rsidR="00E32E69">
        <w:rPr>
          <w:sz w:val="28"/>
          <w:szCs w:val="28"/>
        </w:rPr>
        <w:t xml:space="preserve"> from </w:t>
      </w:r>
      <w:hyperlink r:id="rId9" w:history="1">
        <w:r w:rsidR="00E32E69" w:rsidRPr="00A949D1">
          <w:rPr>
            <w:rStyle w:val="Hyperlink"/>
            <w:sz w:val="28"/>
            <w:szCs w:val="28"/>
          </w:rPr>
          <w:t>http://nexus.test.cloud.fedex.com:8081/nexus/content/repositories/devframeworkrepo/devframework/PackageFramework/7.0.0/</w:t>
        </w:r>
      </w:hyperlink>
      <w:r w:rsidR="00E32E69">
        <w:rPr>
          <w:sz w:val="28"/>
          <w:szCs w:val="28"/>
        </w:rPr>
        <w:t xml:space="preserve"> and extract in </w:t>
      </w:r>
      <w:proofErr w:type="spellStart"/>
      <w:r w:rsidR="00E32E69" w:rsidRPr="00E32E69">
        <w:rPr>
          <w:sz w:val="28"/>
          <w:szCs w:val="28"/>
        </w:rPr>
        <w:t>cs</w:t>
      </w:r>
      <w:proofErr w:type="spellEnd"/>
      <w:r w:rsidR="00E32E69" w:rsidRPr="00E32E69">
        <w:rPr>
          <w:sz w:val="28"/>
          <w:szCs w:val="28"/>
        </w:rPr>
        <w:t>-framework</w:t>
      </w:r>
      <w:r w:rsidR="00E32E69">
        <w:rPr>
          <w:sz w:val="28"/>
          <w:szCs w:val="28"/>
        </w:rPr>
        <w:t xml:space="preserve"> folder inside your network drive.</w:t>
      </w:r>
    </w:p>
    <w:p w:rsidR="00E32E69" w:rsidRDefault="00E32E69" w:rsidP="00467C9B">
      <w:pPr>
        <w:rPr>
          <w:sz w:val="28"/>
          <w:szCs w:val="28"/>
        </w:rPr>
      </w:pPr>
      <w:r>
        <w:rPr>
          <w:sz w:val="28"/>
          <w:szCs w:val="28"/>
        </w:rPr>
        <w:t>Structure of extracted file is shown below.</w:t>
      </w:r>
    </w:p>
    <w:p w:rsidR="00E32E69" w:rsidRDefault="00E32E69" w:rsidP="00467C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5B4933" wp14:editId="59C83101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69" w:rsidRDefault="00E32E69" w:rsidP="00467C9B">
      <w:pPr>
        <w:rPr>
          <w:sz w:val="28"/>
          <w:szCs w:val="28"/>
        </w:rPr>
      </w:pPr>
    </w:p>
    <w:p w:rsidR="00467C9B" w:rsidRDefault="00E32E69" w:rsidP="00BC1BE3">
      <w:pPr>
        <w:rPr>
          <w:sz w:val="28"/>
          <w:szCs w:val="28"/>
        </w:rPr>
      </w:pPr>
      <w:r w:rsidRPr="00D50253">
        <w:rPr>
          <w:b/>
          <w:sz w:val="28"/>
          <w:szCs w:val="28"/>
        </w:rPr>
        <w:lastRenderedPageBreak/>
        <w:t xml:space="preserve">Step </w:t>
      </w:r>
      <w:r>
        <w:rPr>
          <w:b/>
          <w:sz w:val="28"/>
          <w:szCs w:val="28"/>
        </w:rPr>
        <w:t>4</w:t>
      </w:r>
      <w:r w:rsidRPr="00D5025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Add all the jar files which is inside of lib directory of extracted zip file to the build path of the project.</w:t>
      </w:r>
    </w:p>
    <w:p w:rsidR="00E32E69" w:rsidRDefault="00E32E69" w:rsidP="00BC1BE3">
      <w:pPr>
        <w:rPr>
          <w:sz w:val="28"/>
          <w:szCs w:val="28"/>
        </w:rPr>
      </w:pPr>
    </w:p>
    <w:p w:rsidR="00E32E69" w:rsidRDefault="00E32E69" w:rsidP="00D83169">
      <w:pPr>
        <w:rPr>
          <w:sz w:val="28"/>
          <w:szCs w:val="28"/>
        </w:rPr>
      </w:pPr>
      <w:r w:rsidRPr="00D50253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5</w:t>
      </w:r>
      <w:r w:rsidRPr="00D5025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Add </w:t>
      </w:r>
      <w:proofErr w:type="spellStart"/>
      <w:r>
        <w:rPr>
          <w:sz w:val="28"/>
          <w:szCs w:val="28"/>
        </w:rPr>
        <w:t>fp.properties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authorization.roles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authorization.rules</w:t>
      </w:r>
      <w:proofErr w:type="spellEnd"/>
      <w:r>
        <w:rPr>
          <w:sz w:val="28"/>
          <w:szCs w:val="28"/>
        </w:rPr>
        <w:t xml:space="preserve"> in the class path of the project. You can do it by simply dropping these files to the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folder.</w:t>
      </w:r>
    </w:p>
    <w:p w:rsidR="00BC1BE3" w:rsidRDefault="00E32E69" w:rsidP="00D83169">
      <w:pPr>
        <w:rPr>
          <w:sz w:val="28"/>
          <w:szCs w:val="28"/>
        </w:rPr>
      </w:pPr>
      <w:r w:rsidRPr="00E32E69">
        <w:rPr>
          <w:sz w:val="28"/>
          <w:szCs w:val="28"/>
        </w:rPr>
        <w:object w:dxaOrig="127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40.5pt" o:ole="">
            <v:imagedata r:id="rId11" o:title=""/>
          </v:shape>
          <o:OLEObject Type="Embed" ProgID="Package" ShapeID="_x0000_i1025" DrawAspect="Content" ObjectID="_1544878890" r:id="rId12"/>
        </w:object>
      </w:r>
      <w:r w:rsidRPr="00E32E69">
        <w:rPr>
          <w:sz w:val="28"/>
          <w:szCs w:val="28"/>
        </w:rPr>
        <w:object w:dxaOrig="1845" w:dyaOrig="811">
          <v:shape id="_x0000_i1026" type="#_x0000_t75" style="width:92.25pt;height:40.5pt" o:ole="">
            <v:imagedata r:id="rId13" o:title=""/>
          </v:shape>
          <o:OLEObject Type="Embed" ProgID="Package" ShapeID="_x0000_i1026" DrawAspect="Content" ObjectID="_1544878891" r:id="rId14"/>
        </w:object>
      </w:r>
      <w:r w:rsidRPr="00E32E69">
        <w:rPr>
          <w:sz w:val="28"/>
          <w:szCs w:val="28"/>
        </w:rPr>
        <w:object w:dxaOrig="1845" w:dyaOrig="811">
          <v:shape id="_x0000_i1027" type="#_x0000_t75" style="width:92.25pt;height:40.5pt" o:ole="">
            <v:imagedata r:id="rId15" o:title=""/>
          </v:shape>
          <o:OLEObject Type="Embed" ProgID="Package" ShapeID="_x0000_i1027" DrawAspect="Content" ObjectID="_1544878892" r:id="rId16"/>
        </w:object>
      </w:r>
      <w:r>
        <w:rPr>
          <w:sz w:val="28"/>
          <w:szCs w:val="28"/>
        </w:rPr>
        <w:t xml:space="preserve"> </w:t>
      </w:r>
    </w:p>
    <w:p w:rsidR="00DE2F6D" w:rsidRDefault="00DE2F6D" w:rsidP="00D83169">
      <w:pPr>
        <w:rPr>
          <w:sz w:val="28"/>
          <w:szCs w:val="28"/>
        </w:rPr>
      </w:pPr>
    </w:p>
    <w:p w:rsidR="00721A0A" w:rsidRDefault="00721A0A" w:rsidP="00D83169">
      <w:pPr>
        <w:rPr>
          <w:sz w:val="28"/>
          <w:szCs w:val="28"/>
        </w:rPr>
      </w:pPr>
    </w:p>
    <w:p w:rsidR="00DE2F6D" w:rsidRDefault="00DE2F6D" w:rsidP="00D83169">
      <w:pPr>
        <w:rPr>
          <w:sz w:val="28"/>
          <w:szCs w:val="28"/>
        </w:rPr>
      </w:pPr>
      <w:r w:rsidRPr="005A3F8A">
        <w:rPr>
          <w:b/>
          <w:sz w:val="28"/>
          <w:szCs w:val="28"/>
        </w:rPr>
        <w:t>Step 6)</w:t>
      </w:r>
      <w:r>
        <w:rPr>
          <w:sz w:val="28"/>
          <w:szCs w:val="28"/>
        </w:rPr>
        <w:t xml:space="preserve"> Edit </w:t>
      </w:r>
      <w:proofErr w:type="spellStart"/>
      <w:r w:rsidRPr="00DE2F6D">
        <w:rPr>
          <w:sz w:val="28"/>
          <w:szCs w:val="28"/>
        </w:rPr>
        <w:t>classpath_client.properties.new</w:t>
      </w:r>
      <w:proofErr w:type="spellEnd"/>
      <w:r w:rsidR="00721A0A">
        <w:rPr>
          <w:sz w:val="28"/>
          <w:szCs w:val="28"/>
        </w:rPr>
        <w:t xml:space="preserve"> and </w:t>
      </w:r>
      <w:r w:rsidR="00721A0A" w:rsidRPr="00721A0A">
        <w:rPr>
          <w:sz w:val="28"/>
          <w:szCs w:val="28"/>
        </w:rPr>
        <w:t>absolute_security.properties</w:t>
      </w:r>
      <w:r w:rsidR="00721A0A">
        <w:rPr>
          <w:sz w:val="28"/>
          <w:szCs w:val="28"/>
        </w:rPr>
        <w:t xml:space="preserve"> files. Sample file is attached below.</w:t>
      </w:r>
    </w:p>
    <w:p w:rsidR="00721A0A" w:rsidRDefault="008B0319" w:rsidP="00D83169">
      <w:pPr>
        <w:rPr>
          <w:sz w:val="28"/>
          <w:szCs w:val="28"/>
        </w:rPr>
      </w:pPr>
      <w:r w:rsidRPr="00721A0A">
        <w:rPr>
          <w:sz w:val="28"/>
          <w:szCs w:val="28"/>
        </w:rPr>
        <w:object w:dxaOrig="3015" w:dyaOrig="810">
          <v:shape id="_x0000_i1035" type="#_x0000_t75" style="width:150.75pt;height:40.5pt" o:ole="">
            <v:imagedata r:id="rId17" o:title=""/>
          </v:shape>
          <o:OLEObject Type="Embed" ProgID="Package" ShapeID="_x0000_i1035" DrawAspect="Content" ObjectID="_1544878893" r:id="rId18"/>
        </w:object>
      </w:r>
      <w:r w:rsidR="005A3F8A" w:rsidRPr="005A3F8A">
        <w:t xml:space="preserve"> </w:t>
      </w:r>
      <w:r w:rsidR="00D54638" w:rsidRPr="005A3F8A">
        <w:rPr>
          <w:sz w:val="28"/>
          <w:szCs w:val="28"/>
        </w:rPr>
        <w:object w:dxaOrig="2775" w:dyaOrig="810">
          <v:shape id="_x0000_i1037" type="#_x0000_t75" style="width:138.75pt;height:40.5pt" o:ole="">
            <v:imagedata r:id="rId19" o:title=""/>
          </v:shape>
          <o:OLEObject Type="Embed" ProgID="Package" ShapeID="_x0000_i1037" DrawAspect="Content" ObjectID="_1544878894" r:id="rId20"/>
        </w:object>
      </w:r>
      <w:r w:rsidR="005A3F8A">
        <w:rPr>
          <w:sz w:val="28"/>
          <w:szCs w:val="28"/>
        </w:rPr>
        <w:t xml:space="preserve"> </w:t>
      </w:r>
      <w:r w:rsidR="005A3F8A">
        <w:rPr>
          <w:sz w:val="28"/>
          <w:szCs w:val="28"/>
        </w:rPr>
        <w:tab/>
      </w:r>
      <w:r w:rsidR="00D54638" w:rsidRPr="007E54DF">
        <w:rPr>
          <w:sz w:val="28"/>
          <w:szCs w:val="28"/>
        </w:rPr>
        <w:object w:dxaOrig="3090" w:dyaOrig="810">
          <v:shape id="_x0000_i1039" type="#_x0000_t75" style="width:155.25pt;height:40.5pt" o:ole="">
            <v:imagedata r:id="rId21" o:title=""/>
          </v:shape>
          <o:OLEObject Type="Embed" ProgID="Package" ShapeID="_x0000_i1039" DrawAspect="Content" ObjectID="_1544878895" r:id="rId22"/>
        </w:object>
      </w:r>
    </w:p>
    <w:p w:rsidR="005A3F8A" w:rsidRDefault="005A3F8A" w:rsidP="00D83169">
      <w:pPr>
        <w:rPr>
          <w:sz w:val="28"/>
          <w:szCs w:val="28"/>
        </w:rPr>
      </w:pPr>
    </w:p>
    <w:p w:rsidR="005A3F8A" w:rsidRDefault="005A3F8A" w:rsidP="00D8316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Step 7</w:t>
      </w:r>
      <w:r w:rsidR="007B1F5E" w:rsidRPr="005A3F8A">
        <w:rPr>
          <w:b/>
          <w:sz w:val="28"/>
          <w:szCs w:val="28"/>
        </w:rPr>
        <w:t>)</w:t>
      </w:r>
      <w:r w:rsidR="007B1F5E">
        <w:rPr>
          <w:sz w:val="28"/>
          <w:szCs w:val="28"/>
        </w:rPr>
        <w:t xml:space="preserve"> Copy</w:t>
      </w:r>
      <w:r>
        <w:rPr>
          <w:sz w:val="28"/>
          <w:szCs w:val="28"/>
        </w:rPr>
        <w:t xml:space="preserve"> all these files to your VDI network drive under cert directory of the project</w:t>
      </w:r>
    </w:p>
    <w:p w:rsidR="005A3F8A" w:rsidRDefault="005A3F8A" w:rsidP="00D83169">
      <w:pPr>
        <w:rPr>
          <w:sz w:val="28"/>
          <w:szCs w:val="28"/>
        </w:rPr>
      </w:pPr>
      <w:r w:rsidRPr="005A3F8A">
        <w:rPr>
          <w:sz w:val="28"/>
          <w:szCs w:val="28"/>
        </w:rPr>
        <w:object w:dxaOrig="1290" w:dyaOrig="811">
          <v:shape id="_x0000_i1031" type="#_x0000_t75" style="width:64.5pt;height:40.5pt" o:ole="">
            <v:imagedata r:id="rId23" o:title=""/>
          </v:shape>
          <o:OLEObject Type="Embed" ProgID="Package" ShapeID="_x0000_i1031" DrawAspect="Content" ObjectID="_1544878896" r:id="rId24"/>
        </w:object>
      </w:r>
      <w:r w:rsidRPr="005A3F8A">
        <w:rPr>
          <w:sz w:val="28"/>
          <w:szCs w:val="28"/>
        </w:rPr>
        <w:object w:dxaOrig="3180" w:dyaOrig="811">
          <v:shape id="_x0000_i1032" type="#_x0000_t75" style="width:159pt;height:40.5pt" o:ole="">
            <v:imagedata r:id="rId25" o:title=""/>
          </v:shape>
          <o:OLEObject Type="Embed" ProgID="Package" ShapeID="_x0000_i1032" DrawAspect="Content" ObjectID="_1544878897" r:id="rId26"/>
        </w:object>
      </w:r>
      <w:r w:rsidRPr="005A3F8A">
        <w:rPr>
          <w:sz w:val="28"/>
          <w:szCs w:val="28"/>
        </w:rPr>
        <w:object w:dxaOrig="3271" w:dyaOrig="811">
          <v:shape id="_x0000_i1033" type="#_x0000_t75" style="width:163.5pt;height:40.5pt" o:ole="">
            <v:imagedata r:id="rId27" o:title=""/>
          </v:shape>
          <o:OLEObject Type="Embed" ProgID="Package" ShapeID="_x0000_i1033" DrawAspect="Content" ObjectID="_1544878898" r:id="rId28"/>
        </w:object>
      </w:r>
    </w:p>
    <w:p w:rsidR="00741F34" w:rsidRDefault="00741F34" w:rsidP="00D83169">
      <w:pPr>
        <w:rPr>
          <w:sz w:val="28"/>
          <w:szCs w:val="28"/>
        </w:rPr>
      </w:pPr>
    </w:p>
    <w:p w:rsidR="00741F34" w:rsidRDefault="00741F34" w:rsidP="00741F34">
      <w:pPr>
        <w:rPr>
          <w:sz w:val="28"/>
          <w:szCs w:val="28"/>
        </w:rPr>
      </w:pPr>
      <w:r>
        <w:rPr>
          <w:b/>
          <w:sz w:val="28"/>
          <w:szCs w:val="28"/>
        </w:rPr>
        <w:t>Step 8</w:t>
      </w:r>
      <w:r w:rsidRPr="005A3F8A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Run the project</w:t>
      </w:r>
    </w:p>
    <w:p w:rsidR="00741F34" w:rsidRDefault="00741F34" w:rsidP="00741F34">
      <w:pPr>
        <w:rPr>
          <w:sz w:val="28"/>
          <w:szCs w:val="28"/>
        </w:rPr>
      </w:pPr>
      <w:r>
        <w:rPr>
          <w:sz w:val="28"/>
          <w:szCs w:val="28"/>
        </w:rPr>
        <w:t>Right click on CertRotation.java class and then click on Run as -&gt; Run Configurations</w:t>
      </w:r>
      <w:r w:rsidR="007E54DF">
        <w:rPr>
          <w:sz w:val="28"/>
          <w:szCs w:val="28"/>
        </w:rPr>
        <w:t xml:space="preserve"> and provide the arguments as </w:t>
      </w:r>
    </w:p>
    <w:p w:rsidR="007E54DF" w:rsidRDefault="007E54DF" w:rsidP="00741F34">
      <w:pPr>
        <w:rPr>
          <w:sz w:val="28"/>
          <w:szCs w:val="28"/>
        </w:rPr>
      </w:pPr>
      <w:proofErr w:type="gramStart"/>
      <w:r w:rsidRPr="007E54DF">
        <w:rPr>
          <w:sz w:val="28"/>
          <w:szCs w:val="28"/>
        </w:rPr>
        <w:t>true</w:t>
      </w:r>
      <w:proofErr w:type="gramEnd"/>
      <w:r w:rsidRPr="007E54DF">
        <w:rPr>
          <w:sz w:val="28"/>
          <w:szCs w:val="28"/>
        </w:rPr>
        <w:t xml:space="preserve"> </w:t>
      </w:r>
      <w:proofErr w:type="spellStart"/>
      <w:r w:rsidRPr="007E54DF">
        <w:rPr>
          <w:sz w:val="28"/>
          <w:szCs w:val="28"/>
        </w:rPr>
        <w:t>true</w:t>
      </w:r>
      <w:proofErr w:type="spellEnd"/>
      <w:r w:rsidRPr="007E54DF">
        <w:rPr>
          <w:sz w:val="28"/>
          <w:szCs w:val="28"/>
        </w:rPr>
        <w:t xml:space="preserve">  Y:\CERT-ROTATION-WORK\CertRotation\properties\classpath_client.properties.new Y:\CERT-ROTATION-WORK\CertRotation\properties\absolute_security.properties </w:t>
      </w:r>
      <w:proofErr w:type="spellStart"/>
      <w:r w:rsidRPr="007E54DF">
        <w:rPr>
          <w:sz w:val="28"/>
          <w:szCs w:val="28"/>
        </w:rPr>
        <w:t>true</w:t>
      </w:r>
      <w:proofErr w:type="spellEnd"/>
    </w:p>
    <w:p w:rsidR="007E54DF" w:rsidRDefault="007E54DF" w:rsidP="00741F3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and</w:t>
      </w:r>
      <w:proofErr w:type="gramEnd"/>
      <w:r>
        <w:rPr>
          <w:sz w:val="28"/>
          <w:szCs w:val="28"/>
        </w:rPr>
        <w:t xml:space="preserve"> then click on Run button, you can see stats of certificate on console like given below.</w:t>
      </w:r>
    </w:p>
    <w:p w:rsidR="007E54DF" w:rsidRDefault="007E54DF" w:rsidP="007E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client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properties: Y:\CERT-ROTATION-WORK\CertRotation\properties\classpath_client.properties.new</w:t>
      </w:r>
    </w:p>
    <w:p w:rsidR="007E54DF" w:rsidRDefault="007E54DF" w:rsidP="007E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security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properties: Y:\CERT-ROTATION-WORK\CertRotation\properties\absolute_security.properties</w:t>
      </w:r>
    </w:p>
    <w:p w:rsidR="007E54DF" w:rsidRDefault="007E54DF" w:rsidP="007E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ERROR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StatusLogger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No log4j2 configuration file found. Using default configuration: logging only errors to the console.</w:t>
      </w:r>
    </w:p>
    <w:p w:rsidR="007E54DF" w:rsidRDefault="007E54DF" w:rsidP="007E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13:08:55.007 [main] ALL   com.fedex.framework.logging.FedExLoggerLog4j2Impl - Framework Version: 7.0.0</w:t>
      </w:r>
    </w:p>
    <w:p w:rsidR="007E54DF" w:rsidRDefault="007E54DF" w:rsidP="007E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13:08:57.405 [main] ALL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com.fedex.security.client.KeystoreExpirationCheck.all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First time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bootstraping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application: initializing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certRotation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checks</w:t>
      </w:r>
    </w:p>
    <w:p w:rsidR="007E54DF" w:rsidRDefault="007E54DF" w:rsidP="007E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13:08:57.421 [main] ALL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com.fedex.security.client.KeystoreExpirationCheck.all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  lock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file not exist and dates are match .</w:t>
      </w:r>
    </w:p>
    <w:p w:rsidR="007E54DF" w:rsidRDefault="007E54DF" w:rsidP="007E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13:08:57.551 [main] ALL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com.fedex.security.client.PkcTokenGeneratorImpl.all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Expiration Date of the APP4067 Application Certificate on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filesytem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(Thu Sep 14 22:07:00 IST 2017)</w:t>
      </w:r>
    </w:p>
    <w:p w:rsidR="007E54DF" w:rsidRDefault="007E54DF" w:rsidP="007E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13:08:58.001 [main] ALL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com.fedex.security.client.KeystoreExpirationCheck.all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Inside delete lock file, lock file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deleted .</w:t>
      </w:r>
      <w:proofErr w:type="gramEnd"/>
    </w:p>
    <w:p w:rsidR="007E54DF" w:rsidRDefault="007E54DF" w:rsidP="007E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13:08:58.002 [main] ALL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com.fedex.security.client.KeystoreExpirationCheck.all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Current cert nearing expiration and the cert in CDS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invalid .</w:t>
      </w:r>
      <w:proofErr w:type="gramEnd"/>
    </w:p>
    <w:p w:rsidR="007E54DF" w:rsidRDefault="007E54DF" w:rsidP="007E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13:08:58.058 [main] ALL   com.fedex.security.bootstrap.CSSBootstrap15.all - ...CSS Bootstrap Completed...</w:t>
      </w:r>
    </w:p>
    <w:p w:rsidR="00233AA8" w:rsidRDefault="00233AA8" w:rsidP="007E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33AA8" w:rsidRDefault="00233AA8" w:rsidP="007E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33AA8" w:rsidRPr="00934081" w:rsidRDefault="00233AA8" w:rsidP="007E5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34081">
        <w:rPr>
          <w:rFonts w:ascii="Consolas" w:hAnsi="Consolas" w:cs="Consolas"/>
          <w:color w:val="000000"/>
          <w:sz w:val="32"/>
          <w:szCs w:val="32"/>
        </w:rPr>
        <w:t xml:space="preserve">End </w:t>
      </w:r>
      <w:proofErr w:type="gramStart"/>
      <w:r w:rsidRPr="00934081">
        <w:rPr>
          <w:rFonts w:ascii="Consolas" w:hAnsi="Consolas" w:cs="Consolas"/>
          <w:color w:val="000000"/>
          <w:sz w:val="32"/>
          <w:szCs w:val="32"/>
        </w:rPr>
        <w:t>Of</w:t>
      </w:r>
      <w:proofErr w:type="gramEnd"/>
      <w:r w:rsidRPr="00934081">
        <w:rPr>
          <w:rFonts w:ascii="Consolas" w:hAnsi="Consolas" w:cs="Consolas"/>
          <w:color w:val="000000"/>
          <w:sz w:val="32"/>
          <w:szCs w:val="32"/>
        </w:rPr>
        <w:t xml:space="preserve"> Document</w:t>
      </w:r>
    </w:p>
    <w:p w:rsidR="007E54DF" w:rsidRDefault="007E54DF" w:rsidP="00741F34">
      <w:pPr>
        <w:rPr>
          <w:sz w:val="28"/>
          <w:szCs w:val="28"/>
        </w:rPr>
      </w:pPr>
    </w:p>
    <w:p w:rsidR="00741F34" w:rsidRDefault="00741F34" w:rsidP="00D83169">
      <w:pPr>
        <w:rPr>
          <w:sz w:val="28"/>
          <w:szCs w:val="28"/>
        </w:rPr>
      </w:pPr>
    </w:p>
    <w:p w:rsidR="00E32E69" w:rsidRDefault="00E32E69" w:rsidP="00D83169">
      <w:pPr>
        <w:rPr>
          <w:sz w:val="28"/>
          <w:szCs w:val="28"/>
        </w:rPr>
      </w:pPr>
    </w:p>
    <w:p w:rsidR="00E32E69" w:rsidRDefault="00E32E69" w:rsidP="00E32E69">
      <w:pPr>
        <w:rPr>
          <w:sz w:val="28"/>
          <w:szCs w:val="28"/>
        </w:rPr>
      </w:pPr>
    </w:p>
    <w:p w:rsidR="00E32E69" w:rsidRDefault="00E32E69" w:rsidP="00D83169">
      <w:pPr>
        <w:rPr>
          <w:sz w:val="28"/>
          <w:szCs w:val="28"/>
        </w:rPr>
      </w:pPr>
    </w:p>
    <w:p w:rsidR="00D50253" w:rsidRDefault="00D50253" w:rsidP="00D83169">
      <w:pPr>
        <w:rPr>
          <w:sz w:val="28"/>
          <w:szCs w:val="28"/>
        </w:rPr>
      </w:pPr>
    </w:p>
    <w:p w:rsidR="00BC1BE3" w:rsidRDefault="00BC1BE3" w:rsidP="00D83169">
      <w:pPr>
        <w:rPr>
          <w:sz w:val="28"/>
          <w:szCs w:val="28"/>
        </w:rPr>
      </w:pPr>
    </w:p>
    <w:p w:rsidR="00D50253" w:rsidRPr="00D50253" w:rsidRDefault="00D50253" w:rsidP="00D83169">
      <w:pPr>
        <w:rPr>
          <w:sz w:val="28"/>
          <w:szCs w:val="28"/>
        </w:rPr>
      </w:pPr>
    </w:p>
    <w:sectPr w:rsidR="00D50253" w:rsidRPr="00D50253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638" w:rsidRDefault="00D54638" w:rsidP="00F71843">
      <w:pPr>
        <w:spacing w:after="0" w:line="240" w:lineRule="auto"/>
      </w:pPr>
      <w:r>
        <w:separator/>
      </w:r>
    </w:p>
  </w:endnote>
  <w:endnote w:type="continuationSeparator" w:id="0">
    <w:p w:rsidR="00D54638" w:rsidRDefault="00D54638" w:rsidP="00F71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638" w:rsidRDefault="00D54638" w:rsidP="008B0319">
    <w:pPr>
      <w:pStyle w:val="Footer"/>
      <w:rPr>
        <w:rStyle w:val="PageNumber"/>
        <w:rFonts w:cs="Arial"/>
        <w:color w:val="0000FF"/>
        <w:sz w:val="16"/>
        <w:szCs w:val="20"/>
      </w:rPr>
    </w:pPr>
    <w:r>
      <w:rPr>
        <w:rFonts w:cs="Arial"/>
        <w:color w:val="0000FF"/>
        <w:sz w:val="16"/>
      </w:rPr>
      <w:tab/>
    </w:r>
    <w:r>
      <w:rPr>
        <w:rFonts w:cs="Arial"/>
        <w:color w:val="0000FF"/>
        <w:sz w:val="16"/>
      </w:rPr>
      <w:fldChar w:fldCharType="begin"/>
    </w:r>
    <w:r>
      <w:rPr>
        <w:rFonts w:cs="Arial"/>
        <w:color w:val="0000FF"/>
        <w:sz w:val="16"/>
      </w:rPr>
      <w:instrText xml:space="preserve"> PAGE </w:instrText>
    </w:r>
    <w:r>
      <w:rPr>
        <w:rFonts w:cs="Arial"/>
        <w:color w:val="0000FF"/>
        <w:sz w:val="16"/>
      </w:rPr>
      <w:fldChar w:fldCharType="separate"/>
    </w:r>
    <w:r w:rsidR="00EC467F">
      <w:rPr>
        <w:rFonts w:cs="Arial"/>
        <w:noProof/>
        <w:color w:val="0000FF"/>
        <w:sz w:val="16"/>
      </w:rPr>
      <w:t>1</w:t>
    </w:r>
    <w:r>
      <w:rPr>
        <w:rFonts w:cs="Arial"/>
        <w:color w:val="0000FF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638" w:rsidRDefault="00D54638" w:rsidP="008B0319">
    <w:pPr>
      <w:pStyle w:val="Footer"/>
      <w:rPr>
        <w:rStyle w:val="PageNumber"/>
        <w:rFonts w:cs="Arial"/>
        <w:color w:val="0000FF"/>
        <w:sz w:val="16"/>
        <w:szCs w:val="20"/>
      </w:rPr>
    </w:pPr>
    <w:r>
      <w:rPr>
        <w:rFonts w:cs="Arial"/>
        <w:color w:val="0000FF"/>
        <w:sz w:val="16"/>
      </w:rPr>
      <w:tab/>
    </w:r>
    <w:r>
      <w:rPr>
        <w:rFonts w:cs="Arial"/>
        <w:color w:val="0000FF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638" w:rsidRDefault="00D54638" w:rsidP="00F71843">
      <w:pPr>
        <w:spacing w:after="0" w:line="240" w:lineRule="auto"/>
      </w:pPr>
      <w:r>
        <w:separator/>
      </w:r>
    </w:p>
  </w:footnote>
  <w:footnote w:type="continuationSeparator" w:id="0">
    <w:p w:rsidR="00D54638" w:rsidRDefault="00D54638" w:rsidP="00F718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B0"/>
    <w:rsid w:val="00166DC9"/>
    <w:rsid w:val="00233AA8"/>
    <w:rsid w:val="00240466"/>
    <w:rsid w:val="00342F6D"/>
    <w:rsid w:val="00467C9B"/>
    <w:rsid w:val="00567529"/>
    <w:rsid w:val="005A3F8A"/>
    <w:rsid w:val="006D6D58"/>
    <w:rsid w:val="00721A0A"/>
    <w:rsid w:val="00741F34"/>
    <w:rsid w:val="007B1F5E"/>
    <w:rsid w:val="007E54DF"/>
    <w:rsid w:val="00885F41"/>
    <w:rsid w:val="008B0319"/>
    <w:rsid w:val="008F2275"/>
    <w:rsid w:val="00934081"/>
    <w:rsid w:val="00A213BE"/>
    <w:rsid w:val="00BC1BE3"/>
    <w:rsid w:val="00D24AB0"/>
    <w:rsid w:val="00D50253"/>
    <w:rsid w:val="00D54638"/>
    <w:rsid w:val="00D83169"/>
    <w:rsid w:val="00DE2F6D"/>
    <w:rsid w:val="00E11380"/>
    <w:rsid w:val="00E32E69"/>
    <w:rsid w:val="00E3519E"/>
    <w:rsid w:val="00EC467F"/>
    <w:rsid w:val="00F7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chartTrackingRefBased/>
  <w15:docId w15:val="{76E882AE-D8D7-4783-860A-E9D6E2B0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42F6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31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50253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rsid w:val="00F71843"/>
    <w:pPr>
      <w:keepNext/>
      <w:widowControl w:val="0"/>
      <w:suppressAutoHyphens/>
      <w:spacing w:before="240" w:after="120" w:line="240" w:lineRule="auto"/>
    </w:pPr>
    <w:rPr>
      <w:rFonts w:ascii="Arial" w:eastAsia="DejaVu Sans" w:hAnsi="Arial" w:cs="DejaVu Sans"/>
      <w:kern w:val="1"/>
      <w:sz w:val="28"/>
      <w:szCs w:val="28"/>
    </w:rPr>
  </w:style>
  <w:style w:type="paragraph" w:styleId="BodyText">
    <w:name w:val="Body Text"/>
    <w:basedOn w:val="Normal"/>
    <w:link w:val="BodyTextChar"/>
    <w:rsid w:val="00F71843"/>
    <w:pPr>
      <w:widowControl w:val="0"/>
      <w:suppressAutoHyphens/>
      <w:spacing w:after="120" w:line="240" w:lineRule="auto"/>
    </w:pPr>
    <w:rPr>
      <w:rFonts w:ascii="Arial" w:eastAsia="DejaVu Sans" w:hAnsi="Arial" w:cs="Times New Roman"/>
      <w:kern w:val="1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71843"/>
    <w:rPr>
      <w:rFonts w:ascii="Arial" w:eastAsia="DejaVu Sans" w:hAnsi="Arial" w:cs="Times New Roman"/>
      <w:kern w:val="1"/>
      <w:sz w:val="24"/>
      <w:szCs w:val="24"/>
    </w:rPr>
  </w:style>
  <w:style w:type="paragraph" w:styleId="Footer">
    <w:name w:val="footer"/>
    <w:basedOn w:val="Normal"/>
    <w:link w:val="FooterChar"/>
    <w:rsid w:val="00F7184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F7184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71843"/>
  </w:style>
  <w:style w:type="paragraph" w:styleId="Header">
    <w:name w:val="header"/>
    <w:basedOn w:val="Normal"/>
    <w:link w:val="HeaderChar"/>
    <w:uiPriority w:val="99"/>
    <w:unhideWhenUsed/>
    <w:rsid w:val="00F71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843"/>
  </w:style>
  <w:style w:type="character" w:customStyle="1" w:styleId="Heading1Char">
    <w:name w:val="Heading 1 Char"/>
    <w:basedOn w:val="DefaultParagraphFont"/>
    <w:link w:val="Heading1"/>
    <w:rsid w:val="00342F6D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image" Target="media/image8.emf"/><Relationship Id="rId7" Type="http://schemas.openxmlformats.org/officeDocument/2006/relationships/hyperlink" Target="https://conexus.prod.fedex.com:9443/subversion/framework/branches/RB-7.0.0/StandaloneCertRotationTesting" TargetMode="External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emf"/><Relationship Id="rId24" Type="http://schemas.openxmlformats.org/officeDocument/2006/relationships/oleObject" Target="embeddings/oleObject7.bin"/><Relationship Id="rId5" Type="http://schemas.openxmlformats.org/officeDocument/2006/relationships/endnotes" Target="end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9.bin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nexus.test.cloud.fedex.com:8081/nexus/content/repositories/devframeworkrepo/devframework/PackageFramework/7.0.0/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4A4DCEDB</Template>
  <TotalTime>173</TotalTime>
  <Pages>7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 (OSV)</dc:creator>
  <cp:keywords/>
  <dc:description/>
  <cp:lastModifiedBy>Ashutosh Vaidya (OSV)</cp:lastModifiedBy>
  <cp:revision>19</cp:revision>
  <dcterms:created xsi:type="dcterms:W3CDTF">2016-12-28T06:27:00Z</dcterms:created>
  <dcterms:modified xsi:type="dcterms:W3CDTF">2017-01-02T10:45:00Z</dcterms:modified>
</cp:coreProperties>
</file>